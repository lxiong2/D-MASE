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9EF" w:rsidRPr="006B4F8E" w:rsidRDefault="00C809EF" w:rsidP="00C809E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4F8E">
        <w:rPr>
          <w:rFonts w:ascii="Times New Roman" w:hAnsi="Times New Roman" w:cs="Times New Roman"/>
          <w:b/>
          <w:sz w:val="24"/>
          <w:szCs w:val="24"/>
        </w:rPr>
        <w:t>Potential Future Research Directions for D-MASE</w:t>
      </w:r>
    </w:p>
    <w:p w:rsidR="00C809EF" w:rsidRPr="006B4F8E" w:rsidRDefault="00C809EF" w:rsidP="00335B7A">
      <w:pPr>
        <w:spacing w:after="0"/>
        <w:rPr>
          <w:rFonts w:ascii="Times New Roman" w:hAnsi="Times New Roman" w:cs="Times New Roman"/>
          <w:color w:val="BFBFBF" w:themeColor="background1" w:themeShade="BF"/>
          <w:sz w:val="20"/>
          <w:szCs w:val="20"/>
        </w:rPr>
      </w:pPr>
    </w:p>
    <w:p w:rsidR="007A5E34" w:rsidRPr="006B4F8E" w:rsidRDefault="00335B7A" w:rsidP="00335B7A">
      <w:pPr>
        <w:spacing w:after="0"/>
        <w:rPr>
          <w:rFonts w:ascii="Times New Roman" w:hAnsi="Times New Roman" w:cs="Times New Roman"/>
          <w:color w:val="BFBFBF" w:themeColor="background1" w:themeShade="BF"/>
          <w:sz w:val="20"/>
          <w:szCs w:val="20"/>
        </w:rPr>
      </w:pPr>
      <w:r w:rsidRPr="006B4F8E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Format:</w:t>
      </w:r>
    </w:p>
    <w:p w:rsidR="00335B7A" w:rsidRPr="006B4F8E" w:rsidRDefault="00335B7A" w:rsidP="00D94946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color w:val="BFBFBF" w:themeColor="background1" w:themeShade="BF"/>
          <w:sz w:val="20"/>
          <w:szCs w:val="20"/>
        </w:rPr>
      </w:pPr>
      <w:r w:rsidRPr="006B4F8E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Tentative title</w:t>
      </w:r>
    </w:p>
    <w:p w:rsidR="00335B7A" w:rsidRPr="006B4F8E" w:rsidRDefault="00BB5393" w:rsidP="00D94946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color w:val="BFBFBF" w:themeColor="background1" w:themeShade="BF"/>
          <w:sz w:val="20"/>
          <w:szCs w:val="20"/>
        </w:rPr>
      </w:pPr>
      <w:r w:rsidRPr="006B4F8E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Problem statement: o</w:t>
      </w:r>
      <w:r w:rsidR="00D94946" w:rsidRPr="006B4F8E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ne paragraph defining the problem we are trying to solve and explaining the motivation for why we would want to solve that problem</w:t>
      </w:r>
      <w:bookmarkStart w:id="0" w:name="_GoBack"/>
      <w:bookmarkEnd w:id="0"/>
    </w:p>
    <w:p w:rsidR="00D44CAA" w:rsidRPr="006B4F8E" w:rsidRDefault="00BB5393" w:rsidP="00D94946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color w:val="BFBFBF" w:themeColor="background1" w:themeShade="BF"/>
          <w:sz w:val="20"/>
          <w:szCs w:val="20"/>
        </w:rPr>
      </w:pPr>
      <w:r w:rsidRPr="006B4F8E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Work to be done: a list</w:t>
      </w:r>
      <w:r w:rsidR="00D44CAA" w:rsidRPr="006B4F8E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 describing what work we would have to do to get there</w:t>
      </w:r>
      <w:r w:rsidR="000E6400" w:rsidRPr="006B4F8E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 and classify </w:t>
      </w:r>
      <w:r w:rsidR="00E50743" w:rsidRPr="006B4F8E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the </w:t>
      </w:r>
      <w:r w:rsidR="000E6400" w:rsidRPr="006B4F8E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effort</w:t>
      </w:r>
      <w:r w:rsidR="00E50743" w:rsidRPr="006B4F8E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 needed </w:t>
      </w:r>
      <w:r w:rsidR="000E6400" w:rsidRPr="006B4F8E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as </w:t>
      </w:r>
      <w:r w:rsidR="003201A5" w:rsidRPr="006B4F8E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low, medium, or high.</w:t>
      </w:r>
    </w:p>
    <w:p w:rsidR="00D94946" w:rsidRPr="006B4F8E" w:rsidRDefault="00233C6E" w:rsidP="00D94946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color w:val="BFBFBF" w:themeColor="background1" w:themeShade="BF"/>
          <w:sz w:val="20"/>
          <w:szCs w:val="20"/>
        </w:rPr>
      </w:pPr>
      <w:r w:rsidRPr="006B4F8E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Available literature: i</w:t>
      </w:r>
      <w:r w:rsidR="00810033" w:rsidRPr="006B4F8E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f possible</w:t>
      </w:r>
      <w:r w:rsidR="00D94946" w:rsidRPr="006B4F8E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, explain how this fits into the </w:t>
      </w:r>
      <w:r w:rsidR="006F07F5" w:rsidRPr="006B4F8E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overall </w:t>
      </w:r>
      <w:r w:rsidR="00810033" w:rsidRPr="006B4F8E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literature/</w:t>
      </w:r>
      <w:r w:rsidR="006F07F5" w:rsidRPr="006B4F8E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research space</w:t>
      </w:r>
      <w:r w:rsidR="00810033" w:rsidRPr="006B4F8E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.</w:t>
      </w:r>
    </w:p>
    <w:p w:rsidR="00AA377A" w:rsidRPr="006B4F8E" w:rsidRDefault="00AA377A" w:rsidP="00AA377A">
      <w:pPr>
        <w:pStyle w:val="ListParagraph"/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2E5FFE" w:rsidRPr="006B4F8E" w:rsidRDefault="002E5FFE" w:rsidP="0037019A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6B4F8E">
        <w:rPr>
          <w:rFonts w:ascii="Times New Roman" w:hAnsi="Times New Roman" w:cs="Times New Roman"/>
          <w:b/>
          <w:sz w:val="20"/>
          <w:szCs w:val="20"/>
        </w:rPr>
        <w:t>“</w:t>
      </w:r>
      <w:r w:rsidR="00AF366E" w:rsidRPr="006B4F8E">
        <w:rPr>
          <w:rFonts w:ascii="Times New Roman" w:hAnsi="Times New Roman" w:cs="Times New Roman"/>
          <w:b/>
          <w:sz w:val="20"/>
          <w:szCs w:val="20"/>
        </w:rPr>
        <w:t xml:space="preserve">An Investigation of </w:t>
      </w:r>
      <w:r w:rsidRPr="006B4F8E">
        <w:rPr>
          <w:rFonts w:ascii="Times New Roman" w:hAnsi="Times New Roman" w:cs="Times New Roman"/>
          <w:b/>
          <w:sz w:val="20"/>
          <w:szCs w:val="20"/>
        </w:rPr>
        <w:t xml:space="preserve">Automatic Partitioning of Power Systems for </w:t>
      </w:r>
      <w:r w:rsidR="005A4DC3" w:rsidRPr="006B4F8E">
        <w:rPr>
          <w:rFonts w:ascii="Times New Roman" w:hAnsi="Times New Roman" w:cs="Times New Roman"/>
          <w:b/>
          <w:sz w:val="20"/>
          <w:szCs w:val="20"/>
        </w:rPr>
        <w:t>Decentralized Applications</w:t>
      </w:r>
      <w:r w:rsidRPr="006B4F8E">
        <w:rPr>
          <w:rFonts w:ascii="Times New Roman" w:hAnsi="Times New Roman" w:cs="Times New Roman"/>
          <w:b/>
          <w:sz w:val="20"/>
          <w:szCs w:val="20"/>
        </w:rPr>
        <w:t>”</w:t>
      </w:r>
      <w:r w:rsidR="00AA377A" w:rsidRPr="006B4F8E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A2740B" w:rsidRPr="006B4F8E" w:rsidRDefault="00A2740B" w:rsidP="00C47C10">
      <w:pPr>
        <w:pStyle w:val="ListParagraph"/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A2740B" w:rsidRPr="006B4F8E" w:rsidRDefault="00E61BED" w:rsidP="00C47C10">
      <w:pPr>
        <w:pStyle w:val="ListParagraph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Problem statement</w:t>
      </w:r>
      <w:r w:rsidR="00A2740B" w:rsidRPr="006B4F8E">
        <w:rPr>
          <w:rFonts w:ascii="Times New Roman" w:hAnsi="Times New Roman" w:cs="Times New Roman"/>
          <w:sz w:val="20"/>
          <w:szCs w:val="20"/>
        </w:rPr>
        <w:t>:</w:t>
      </w:r>
    </w:p>
    <w:p w:rsidR="00FB6525" w:rsidRPr="006B4F8E" w:rsidRDefault="00E22B9E" w:rsidP="00C47C10">
      <w:pPr>
        <w:pStyle w:val="ListParagraph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Usually the boundaries for power system</w:t>
      </w:r>
      <w:r w:rsidR="00181573" w:rsidRPr="006B4F8E">
        <w:rPr>
          <w:rFonts w:ascii="Times New Roman" w:hAnsi="Times New Roman" w:cs="Times New Roman"/>
          <w:sz w:val="20"/>
          <w:szCs w:val="20"/>
        </w:rPr>
        <w:t xml:space="preserve"> area</w:t>
      </w:r>
      <w:r w:rsidRPr="006B4F8E">
        <w:rPr>
          <w:rFonts w:ascii="Times New Roman" w:hAnsi="Times New Roman" w:cs="Times New Roman"/>
          <w:sz w:val="20"/>
          <w:szCs w:val="20"/>
        </w:rPr>
        <w:t>s are defined by ownership</w:t>
      </w:r>
      <w:r w:rsidR="00A03770" w:rsidRPr="006B4F8E">
        <w:rPr>
          <w:rFonts w:ascii="Times New Roman" w:hAnsi="Times New Roman" w:cs="Times New Roman"/>
          <w:sz w:val="20"/>
          <w:szCs w:val="20"/>
        </w:rPr>
        <w:t>, and power system algorithms have been developed with that in mind</w:t>
      </w:r>
      <w:r w:rsidRPr="006B4F8E">
        <w:rPr>
          <w:rFonts w:ascii="Times New Roman" w:hAnsi="Times New Roman" w:cs="Times New Roman"/>
          <w:sz w:val="20"/>
          <w:szCs w:val="20"/>
        </w:rPr>
        <w:t>.</w:t>
      </w:r>
      <w:r w:rsidR="00181573" w:rsidRPr="006B4F8E">
        <w:rPr>
          <w:rFonts w:ascii="Times New Roman" w:hAnsi="Times New Roman" w:cs="Times New Roman"/>
          <w:sz w:val="20"/>
          <w:szCs w:val="20"/>
        </w:rPr>
        <w:t xml:space="preserve"> However, now with the </w:t>
      </w:r>
      <w:r w:rsidR="00FB6525" w:rsidRPr="006B4F8E">
        <w:rPr>
          <w:rFonts w:ascii="Times New Roman" w:hAnsi="Times New Roman" w:cs="Times New Roman"/>
          <w:sz w:val="20"/>
          <w:szCs w:val="20"/>
        </w:rPr>
        <w:t xml:space="preserve">industry </w:t>
      </w:r>
      <w:r w:rsidR="00181573" w:rsidRPr="006B4F8E">
        <w:rPr>
          <w:rFonts w:ascii="Times New Roman" w:hAnsi="Times New Roman" w:cs="Times New Roman"/>
          <w:sz w:val="20"/>
          <w:szCs w:val="20"/>
        </w:rPr>
        <w:t>paradigm shift</w:t>
      </w:r>
      <w:r w:rsidR="00A03770" w:rsidRPr="006B4F8E">
        <w:rPr>
          <w:rFonts w:ascii="Times New Roman" w:hAnsi="Times New Roman" w:cs="Times New Roman"/>
          <w:sz w:val="20"/>
          <w:szCs w:val="20"/>
        </w:rPr>
        <w:t>ing</w:t>
      </w:r>
      <w:r w:rsidR="00181573" w:rsidRPr="006B4F8E">
        <w:rPr>
          <w:rFonts w:ascii="Times New Roman" w:hAnsi="Times New Roman" w:cs="Times New Roman"/>
          <w:sz w:val="20"/>
          <w:szCs w:val="20"/>
        </w:rPr>
        <w:t xml:space="preserve"> away from centralized </w:t>
      </w:r>
      <w:r w:rsidR="00A03770" w:rsidRPr="006B4F8E">
        <w:rPr>
          <w:rFonts w:ascii="Times New Roman" w:hAnsi="Times New Roman" w:cs="Times New Roman"/>
          <w:sz w:val="20"/>
          <w:szCs w:val="20"/>
        </w:rPr>
        <w:t>operations</w:t>
      </w:r>
      <w:r w:rsidR="00181573" w:rsidRPr="006B4F8E">
        <w:rPr>
          <w:rFonts w:ascii="Times New Roman" w:hAnsi="Times New Roman" w:cs="Times New Roman"/>
          <w:sz w:val="20"/>
          <w:szCs w:val="20"/>
        </w:rPr>
        <w:t xml:space="preserve"> towards</w:t>
      </w:r>
      <w:r w:rsidR="00A03770" w:rsidRPr="006B4F8E">
        <w:rPr>
          <w:rFonts w:ascii="Times New Roman" w:hAnsi="Times New Roman" w:cs="Times New Roman"/>
          <w:sz w:val="20"/>
          <w:szCs w:val="20"/>
        </w:rPr>
        <w:t xml:space="preserve"> a</w:t>
      </w:r>
      <w:r w:rsidR="00181573" w:rsidRPr="006B4F8E">
        <w:rPr>
          <w:rFonts w:ascii="Times New Roman" w:hAnsi="Times New Roman" w:cs="Times New Roman"/>
          <w:sz w:val="20"/>
          <w:szCs w:val="20"/>
        </w:rPr>
        <w:t xml:space="preserve"> decentralized</w:t>
      </w:r>
      <w:r w:rsidR="001F56CE" w:rsidRPr="006B4F8E">
        <w:rPr>
          <w:rFonts w:ascii="Times New Roman" w:hAnsi="Times New Roman" w:cs="Times New Roman"/>
          <w:sz w:val="20"/>
          <w:szCs w:val="20"/>
        </w:rPr>
        <w:t xml:space="preserve"> model, </w:t>
      </w:r>
      <w:r w:rsidR="00FB6525" w:rsidRPr="006B4F8E">
        <w:rPr>
          <w:rFonts w:ascii="Times New Roman" w:hAnsi="Times New Roman" w:cs="Times New Roman"/>
          <w:sz w:val="20"/>
          <w:szCs w:val="20"/>
        </w:rPr>
        <w:t>it makes sense to no longer identify system</w:t>
      </w:r>
      <w:r w:rsidR="00B378AF" w:rsidRPr="006B4F8E">
        <w:rPr>
          <w:rFonts w:ascii="Times New Roman" w:hAnsi="Times New Roman" w:cs="Times New Roman"/>
          <w:sz w:val="20"/>
          <w:szCs w:val="20"/>
        </w:rPr>
        <w:t xml:space="preserve"> boundaries </w:t>
      </w:r>
      <w:r w:rsidR="00FB6525" w:rsidRPr="006B4F8E">
        <w:rPr>
          <w:rFonts w:ascii="Times New Roman" w:hAnsi="Times New Roman" w:cs="Times New Roman"/>
          <w:sz w:val="20"/>
          <w:szCs w:val="20"/>
        </w:rPr>
        <w:t xml:space="preserve">only by ownership. </w:t>
      </w:r>
      <w:r w:rsidR="00B378AF" w:rsidRPr="006B4F8E">
        <w:rPr>
          <w:rFonts w:ascii="Times New Roman" w:hAnsi="Times New Roman" w:cs="Times New Roman"/>
          <w:sz w:val="20"/>
          <w:szCs w:val="20"/>
        </w:rPr>
        <w:t>For example,</w:t>
      </w:r>
      <w:r w:rsidR="00FB6525" w:rsidRPr="006B4F8E">
        <w:rPr>
          <w:rFonts w:ascii="Times New Roman" w:hAnsi="Times New Roman" w:cs="Times New Roman"/>
          <w:sz w:val="20"/>
          <w:szCs w:val="20"/>
        </w:rPr>
        <w:t xml:space="preserve"> it may be beneficial from a computational perspective to divide up a system such that there is minimal communication needed across the boundaries between different decentralized entities.</w:t>
      </w:r>
      <w:r w:rsidR="003049FD" w:rsidRPr="006B4F8E">
        <w:rPr>
          <w:rFonts w:ascii="Times New Roman" w:hAnsi="Times New Roman" w:cs="Times New Roman"/>
          <w:sz w:val="20"/>
          <w:szCs w:val="20"/>
        </w:rPr>
        <w:t xml:space="preserve"> </w:t>
      </w:r>
      <w:r w:rsidR="00D74A92" w:rsidRPr="006B4F8E">
        <w:rPr>
          <w:rFonts w:ascii="Times New Roman" w:hAnsi="Times New Roman" w:cs="Times New Roman"/>
          <w:sz w:val="20"/>
          <w:szCs w:val="20"/>
        </w:rPr>
        <w:t>An automatic method to accomplish this would aid in the investigation of how different partition</w:t>
      </w:r>
      <w:r w:rsidR="00902DB8" w:rsidRPr="006B4F8E">
        <w:rPr>
          <w:rFonts w:ascii="Times New Roman" w:hAnsi="Times New Roman" w:cs="Times New Roman"/>
          <w:sz w:val="20"/>
          <w:szCs w:val="20"/>
        </w:rPr>
        <w:t xml:space="preserve"> (or prosumer)</w:t>
      </w:r>
      <w:r w:rsidR="00D74A92" w:rsidRPr="006B4F8E">
        <w:rPr>
          <w:rFonts w:ascii="Times New Roman" w:hAnsi="Times New Roman" w:cs="Times New Roman"/>
          <w:sz w:val="20"/>
          <w:szCs w:val="20"/>
        </w:rPr>
        <w:t xml:space="preserve"> numbers</w:t>
      </w:r>
      <w:r w:rsidR="00902DB8" w:rsidRPr="006B4F8E">
        <w:rPr>
          <w:rFonts w:ascii="Times New Roman" w:hAnsi="Times New Roman" w:cs="Times New Roman"/>
          <w:sz w:val="20"/>
          <w:szCs w:val="20"/>
        </w:rPr>
        <w:t>/boundaries</w:t>
      </w:r>
      <w:r w:rsidR="00D74A92" w:rsidRPr="006B4F8E">
        <w:rPr>
          <w:rFonts w:ascii="Times New Roman" w:hAnsi="Times New Roman" w:cs="Times New Roman"/>
          <w:sz w:val="20"/>
          <w:szCs w:val="20"/>
        </w:rPr>
        <w:t xml:space="preserve"> impact the performance of decentralized power system applications. </w:t>
      </w:r>
      <w:r w:rsidR="003049FD" w:rsidRPr="006B4F8E">
        <w:rPr>
          <w:rFonts w:ascii="Times New Roman" w:hAnsi="Times New Roman" w:cs="Times New Roman"/>
          <w:sz w:val="20"/>
          <w:szCs w:val="20"/>
        </w:rPr>
        <w:t>This</w:t>
      </w:r>
      <w:r w:rsidR="00D74A92" w:rsidRPr="006B4F8E">
        <w:rPr>
          <w:rFonts w:ascii="Times New Roman" w:hAnsi="Times New Roman" w:cs="Times New Roman"/>
          <w:sz w:val="20"/>
          <w:szCs w:val="20"/>
        </w:rPr>
        <w:t xml:space="preserve"> type of partitioning</w:t>
      </w:r>
      <w:r w:rsidR="003049FD" w:rsidRPr="006B4F8E">
        <w:rPr>
          <w:rFonts w:ascii="Times New Roman" w:hAnsi="Times New Roman" w:cs="Times New Roman"/>
          <w:sz w:val="20"/>
          <w:szCs w:val="20"/>
        </w:rPr>
        <w:t xml:space="preserve"> could be done offline and </w:t>
      </w:r>
      <w:r w:rsidR="00D74A92" w:rsidRPr="006B4F8E">
        <w:rPr>
          <w:rFonts w:ascii="Times New Roman" w:hAnsi="Times New Roman" w:cs="Times New Roman"/>
          <w:sz w:val="20"/>
          <w:szCs w:val="20"/>
        </w:rPr>
        <w:t>rerun occasionally</w:t>
      </w:r>
      <w:r w:rsidR="003049FD" w:rsidRPr="006B4F8E">
        <w:rPr>
          <w:rFonts w:ascii="Times New Roman" w:hAnsi="Times New Roman" w:cs="Times New Roman"/>
          <w:sz w:val="20"/>
          <w:szCs w:val="20"/>
        </w:rPr>
        <w:t xml:space="preserve"> when there are significant topology changes.</w:t>
      </w:r>
    </w:p>
    <w:p w:rsidR="003049FD" w:rsidRPr="006B4F8E" w:rsidRDefault="003049FD" w:rsidP="00C47C10">
      <w:pPr>
        <w:pStyle w:val="ListParagraph"/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5B2928" w:rsidRPr="006B4F8E" w:rsidRDefault="00A2740B" w:rsidP="005B2928">
      <w:pPr>
        <w:pStyle w:val="ListParagraph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Work to be done:</w:t>
      </w:r>
      <w:r w:rsidR="005B2928" w:rsidRPr="006B4F8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86640" w:rsidRPr="006B4F8E" w:rsidRDefault="00986640" w:rsidP="005B292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Identify how we would want to break up a system. For example, keep partitions roughly same size? Minimize number of cut lines/communication lines?</w:t>
      </w:r>
    </w:p>
    <w:p w:rsidR="008F43D4" w:rsidRPr="006B4F8E" w:rsidRDefault="008F43D4" w:rsidP="005B292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Determine what partitioning method</w:t>
      </w:r>
      <w:r w:rsidR="00761B1B" w:rsidRPr="006B4F8E">
        <w:rPr>
          <w:rFonts w:ascii="Times New Roman" w:hAnsi="Times New Roman" w:cs="Times New Roman"/>
          <w:sz w:val="20"/>
          <w:szCs w:val="20"/>
        </w:rPr>
        <w:t>(</w:t>
      </w:r>
      <w:r w:rsidRPr="006B4F8E">
        <w:rPr>
          <w:rFonts w:ascii="Times New Roman" w:hAnsi="Times New Roman" w:cs="Times New Roman"/>
          <w:sz w:val="20"/>
          <w:szCs w:val="20"/>
        </w:rPr>
        <w:t>s</w:t>
      </w:r>
      <w:r w:rsidR="00761B1B" w:rsidRPr="006B4F8E">
        <w:rPr>
          <w:rFonts w:ascii="Times New Roman" w:hAnsi="Times New Roman" w:cs="Times New Roman"/>
          <w:sz w:val="20"/>
          <w:szCs w:val="20"/>
        </w:rPr>
        <w:t>)</w:t>
      </w:r>
      <w:r w:rsidRPr="006B4F8E">
        <w:rPr>
          <w:rFonts w:ascii="Times New Roman" w:hAnsi="Times New Roman" w:cs="Times New Roman"/>
          <w:sz w:val="20"/>
          <w:szCs w:val="20"/>
        </w:rPr>
        <w:t xml:space="preserve"> to use (spectral, </w:t>
      </w:r>
      <w:r w:rsidR="00761B1B" w:rsidRPr="006B4F8E">
        <w:rPr>
          <w:rFonts w:ascii="Times New Roman" w:hAnsi="Times New Roman" w:cs="Times New Roman"/>
          <w:sz w:val="20"/>
          <w:szCs w:val="20"/>
        </w:rPr>
        <w:t xml:space="preserve">Kernighan-Lin, etc. possibly talk to Jack Poulson). </w:t>
      </w:r>
    </w:p>
    <w:p w:rsidR="005B2928" w:rsidRPr="006B4F8E" w:rsidRDefault="005B2928" w:rsidP="005B292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 xml:space="preserve">Write standalone code that takes as input </w:t>
      </w:r>
      <w:r w:rsidR="00FA65C4" w:rsidRPr="006B4F8E">
        <w:rPr>
          <w:rFonts w:ascii="Times New Roman" w:hAnsi="Times New Roman" w:cs="Times New Roman"/>
          <w:sz w:val="20"/>
          <w:szCs w:val="20"/>
        </w:rPr>
        <w:t xml:space="preserve">system topology (maybe other parameters too) and outputs </w:t>
      </w:r>
      <w:r w:rsidR="00986640" w:rsidRPr="006B4F8E">
        <w:rPr>
          <w:rFonts w:ascii="Times New Roman" w:hAnsi="Times New Roman" w:cs="Times New Roman"/>
          <w:sz w:val="20"/>
          <w:szCs w:val="20"/>
        </w:rPr>
        <w:t xml:space="preserve">partitions </w:t>
      </w:r>
      <w:r w:rsidR="00DA24A5" w:rsidRPr="006B4F8E">
        <w:rPr>
          <w:rFonts w:ascii="Times New Roman" w:hAnsi="Times New Roman" w:cs="Times New Roman"/>
          <w:sz w:val="20"/>
          <w:szCs w:val="20"/>
        </w:rPr>
        <w:t>based on how we want to break up the system.</w:t>
      </w:r>
    </w:p>
    <w:p w:rsidR="00DA24A5" w:rsidRPr="006B4F8E" w:rsidRDefault="00DA24A5" w:rsidP="00DA24A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A24A5" w:rsidRPr="006B4F8E" w:rsidRDefault="007A2217" w:rsidP="00DA24A5">
      <w:pPr>
        <w:spacing w:after="0"/>
        <w:ind w:firstLine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Estimated level of effort</w:t>
      </w:r>
      <w:r w:rsidR="00DA24A5" w:rsidRPr="006B4F8E">
        <w:rPr>
          <w:rFonts w:ascii="Times New Roman" w:hAnsi="Times New Roman" w:cs="Times New Roman"/>
          <w:sz w:val="20"/>
          <w:szCs w:val="20"/>
        </w:rPr>
        <w:t>:</w:t>
      </w:r>
    </w:p>
    <w:p w:rsidR="00DA24A5" w:rsidRPr="006B4F8E" w:rsidRDefault="00DA24A5" w:rsidP="00DA24A5">
      <w:pPr>
        <w:spacing w:after="0"/>
        <w:ind w:firstLine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Low-medium</w:t>
      </w:r>
    </w:p>
    <w:p w:rsidR="00DA24A5" w:rsidRPr="006B4F8E" w:rsidRDefault="00DA24A5" w:rsidP="00DA24A5">
      <w:pPr>
        <w:spacing w:after="0"/>
        <w:ind w:firstLine="360"/>
        <w:rPr>
          <w:rFonts w:ascii="Times New Roman" w:hAnsi="Times New Roman" w:cs="Times New Roman"/>
          <w:sz w:val="20"/>
          <w:szCs w:val="20"/>
        </w:rPr>
      </w:pPr>
    </w:p>
    <w:p w:rsidR="00DA24A5" w:rsidRPr="006B4F8E" w:rsidRDefault="00F27482" w:rsidP="00DA24A5">
      <w:pPr>
        <w:spacing w:after="0"/>
        <w:ind w:firstLine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Available l</w:t>
      </w:r>
      <w:r w:rsidR="00DA24A5" w:rsidRPr="006B4F8E">
        <w:rPr>
          <w:rFonts w:ascii="Times New Roman" w:hAnsi="Times New Roman" w:cs="Times New Roman"/>
          <w:sz w:val="20"/>
          <w:szCs w:val="20"/>
        </w:rPr>
        <w:t>iterature:</w:t>
      </w:r>
    </w:p>
    <w:p w:rsidR="00C47C10" w:rsidRPr="006B4F8E" w:rsidRDefault="00F27482" w:rsidP="00DA24A5">
      <w:pPr>
        <w:spacing w:after="0"/>
        <w:ind w:firstLine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 xml:space="preserve">Have seen 1-2 recent papers </w:t>
      </w:r>
      <w:r w:rsidR="00DA24A5" w:rsidRPr="006B4F8E">
        <w:rPr>
          <w:rFonts w:ascii="Times New Roman" w:hAnsi="Times New Roman" w:cs="Times New Roman"/>
          <w:sz w:val="20"/>
          <w:szCs w:val="20"/>
        </w:rPr>
        <w:t>on this topic</w:t>
      </w:r>
    </w:p>
    <w:p w:rsidR="00F20321" w:rsidRPr="006B4F8E" w:rsidRDefault="00F20321" w:rsidP="00C47C10">
      <w:pPr>
        <w:pStyle w:val="ListParagraph"/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37019A" w:rsidRPr="006B4F8E" w:rsidRDefault="007B0E48" w:rsidP="0037019A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6B4F8E">
        <w:rPr>
          <w:rFonts w:ascii="Times New Roman" w:hAnsi="Times New Roman" w:cs="Times New Roman"/>
          <w:b/>
          <w:sz w:val="20"/>
          <w:szCs w:val="20"/>
        </w:rPr>
        <w:t>“Parallel Distributed Multi-area State Estimation using ADMM</w:t>
      </w:r>
      <w:r w:rsidR="00BB1001" w:rsidRPr="006B4F8E">
        <w:rPr>
          <w:rFonts w:ascii="Times New Roman" w:hAnsi="Times New Roman" w:cs="Times New Roman"/>
          <w:b/>
          <w:sz w:val="20"/>
          <w:szCs w:val="20"/>
        </w:rPr>
        <w:t>”</w:t>
      </w:r>
    </w:p>
    <w:p w:rsidR="001E2DE8" w:rsidRPr="006B4F8E" w:rsidRDefault="001E2DE8" w:rsidP="007B0E48">
      <w:pPr>
        <w:pStyle w:val="ListParagraph"/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1E2DE8" w:rsidRPr="006B4F8E" w:rsidRDefault="001E2DE8" w:rsidP="007B0E48">
      <w:pPr>
        <w:pStyle w:val="ListParagraph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Problem statement:</w:t>
      </w:r>
    </w:p>
    <w:p w:rsidR="00B630CA" w:rsidRPr="006B4F8E" w:rsidRDefault="00110FA3" w:rsidP="007B0E48">
      <w:pPr>
        <w:pStyle w:val="ListParagraph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 xml:space="preserve">Distributed multi-area state estimation has been </w:t>
      </w:r>
      <w:r w:rsidR="00AC1AD0" w:rsidRPr="006B4F8E">
        <w:rPr>
          <w:rFonts w:ascii="Times New Roman" w:hAnsi="Times New Roman" w:cs="Times New Roman"/>
          <w:sz w:val="20"/>
          <w:szCs w:val="20"/>
        </w:rPr>
        <w:t xml:space="preserve">of great interest to the </w:t>
      </w:r>
      <w:r w:rsidR="00A957A9" w:rsidRPr="006B4F8E">
        <w:rPr>
          <w:rFonts w:ascii="Times New Roman" w:hAnsi="Times New Roman" w:cs="Times New Roman"/>
          <w:sz w:val="20"/>
          <w:szCs w:val="20"/>
        </w:rPr>
        <w:t xml:space="preserve">power </w:t>
      </w:r>
      <w:r w:rsidR="00AC1AD0" w:rsidRPr="006B4F8E">
        <w:rPr>
          <w:rFonts w:ascii="Times New Roman" w:hAnsi="Times New Roman" w:cs="Times New Roman"/>
          <w:sz w:val="20"/>
          <w:szCs w:val="20"/>
        </w:rPr>
        <w:t xml:space="preserve">industry due to the need to accurately estimate inter-area </w:t>
      </w:r>
      <w:r w:rsidR="00D34C08" w:rsidRPr="006B4F8E">
        <w:rPr>
          <w:rFonts w:ascii="Times New Roman" w:hAnsi="Times New Roman" w:cs="Times New Roman"/>
          <w:sz w:val="20"/>
          <w:szCs w:val="20"/>
        </w:rPr>
        <w:t>transactions</w:t>
      </w:r>
      <w:r w:rsidR="00013351" w:rsidRPr="006B4F8E">
        <w:rPr>
          <w:rFonts w:ascii="Times New Roman" w:hAnsi="Times New Roman" w:cs="Times New Roman"/>
          <w:sz w:val="20"/>
          <w:szCs w:val="20"/>
        </w:rPr>
        <w:t xml:space="preserve"> </w:t>
      </w:r>
      <w:r w:rsidR="00013351" w:rsidRPr="006B4F8E">
        <w:rPr>
          <w:rFonts w:ascii="Times New Roman" w:hAnsi="Times New Roman" w:cs="Times New Roman"/>
          <w:sz w:val="20"/>
          <w:szCs w:val="20"/>
          <w:highlight w:val="yellow"/>
        </w:rPr>
        <w:t>(double check this)</w:t>
      </w:r>
      <w:r w:rsidRPr="006B4F8E">
        <w:rPr>
          <w:rFonts w:ascii="Times New Roman" w:hAnsi="Times New Roman" w:cs="Times New Roman"/>
          <w:sz w:val="20"/>
          <w:szCs w:val="20"/>
        </w:rPr>
        <w:t>.</w:t>
      </w:r>
      <w:r w:rsidR="00013351" w:rsidRPr="006B4F8E">
        <w:rPr>
          <w:rFonts w:ascii="Times New Roman" w:hAnsi="Times New Roman" w:cs="Times New Roman"/>
          <w:sz w:val="20"/>
          <w:szCs w:val="20"/>
        </w:rPr>
        <w:t xml:space="preserve"> </w:t>
      </w:r>
      <w:r w:rsidR="00D242CD" w:rsidRPr="006B4F8E">
        <w:rPr>
          <w:rFonts w:ascii="Times New Roman" w:hAnsi="Times New Roman" w:cs="Times New Roman"/>
          <w:sz w:val="20"/>
          <w:szCs w:val="20"/>
        </w:rPr>
        <w:t xml:space="preserve">Many previously proposed </w:t>
      </w:r>
      <w:r w:rsidR="00602AB0" w:rsidRPr="006B4F8E">
        <w:rPr>
          <w:rFonts w:ascii="Times New Roman" w:hAnsi="Times New Roman" w:cs="Times New Roman"/>
          <w:sz w:val="20"/>
          <w:szCs w:val="20"/>
        </w:rPr>
        <w:t>approaches require</w:t>
      </w:r>
      <w:r w:rsidR="00A957A9" w:rsidRPr="006B4F8E">
        <w:rPr>
          <w:rFonts w:ascii="Times New Roman" w:hAnsi="Times New Roman" w:cs="Times New Roman"/>
          <w:sz w:val="20"/>
          <w:szCs w:val="20"/>
        </w:rPr>
        <w:t>d</w:t>
      </w:r>
      <w:r w:rsidR="00602AB0" w:rsidRPr="006B4F8E">
        <w:rPr>
          <w:rFonts w:ascii="Times New Roman" w:hAnsi="Times New Roman" w:cs="Times New Roman"/>
          <w:sz w:val="20"/>
          <w:szCs w:val="20"/>
        </w:rPr>
        <w:t xml:space="preserve"> </w:t>
      </w:r>
      <w:r w:rsidR="00DA66D9" w:rsidRPr="006B4F8E">
        <w:rPr>
          <w:rFonts w:ascii="Times New Roman" w:hAnsi="Times New Roman" w:cs="Times New Roman"/>
          <w:sz w:val="20"/>
          <w:szCs w:val="20"/>
        </w:rPr>
        <w:t xml:space="preserve">a central </w:t>
      </w:r>
      <w:r w:rsidR="00602AB0" w:rsidRPr="006B4F8E">
        <w:rPr>
          <w:rFonts w:ascii="Times New Roman" w:hAnsi="Times New Roman" w:cs="Times New Roman"/>
          <w:sz w:val="20"/>
          <w:szCs w:val="20"/>
        </w:rPr>
        <w:t xml:space="preserve">entity to coordinate and </w:t>
      </w:r>
      <w:r w:rsidR="00A957A9" w:rsidRPr="006B4F8E">
        <w:rPr>
          <w:rFonts w:ascii="Times New Roman" w:hAnsi="Times New Roman" w:cs="Times New Roman"/>
          <w:sz w:val="20"/>
          <w:szCs w:val="20"/>
        </w:rPr>
        <w:t>facilitate this process. ADMM is a</w:t>
      </w:r>
      <w:r w:rsidR="00DA66D9" w:rsidRPr="006B4F8E">
        <w:rPr>
          <w:rFonts w:ascii="Times New Roman" w:hAnsi="Times New Roman" w:cs="Times New Roman"/>
          <w:sz w:val="20"/>
          <w:szCs w:val="20"/>
        </w:rPr>
        <w:t>n inherently</w:t>
      </w:r>
      <w:r w:rsidR="00A957A9" w:rsidRPr="006B4F8E">
        <w:rPr>
          <w:rFonts w:ascii="Times New Roman" w:hAnsi="Times New Roman" w:cs="Times New Roman"/>
          <w:sz w:val="20"/>
          <w:szCs w:val="20"/>
        </w:rPr>
        <w:t xml:space="preserve"> dece</w:t>
      </w:r>
      <w:r w:rsidR="00DA66D9" w:rsidRPr="006B4F8E">
        <w:rPr>
          <w:rFonts w:ascii="Times New Roman" w:hAnsi="Times New Roman" w:cs="Times New Roman"/>
          <w:sz w:val="20"/>
          <w:szCs w:val="20"/>
        </w:rPr>
        <w:t xml:space="preserve">ntralized algorithm that can converge to the central solution </w:t>
      </w:r>
      <w:r w:rsidR="00EF577B" w:rsidRPr="006B4F8E">
        <w:rPr>
          <w:rFonts w:ascii="Times New Roman" w:hAnsi="Times New Roman" w:cs="Times New Roman"/>
          <w:sz w:val="20"/>
          <w:szCs w:val="20"/>
        </w:rPr>
        <w:t xml:space="preserve">assuming there is sufficient communication between </w:t>
      </w:r>
      <w:r w:rsidR="00EC1A47" w:rsidRPr="006B4F8E">
        <w:rPr>
          <w:rFonts w:ascii="Times New Roman" w:hAnsi="Times New Roman" w:cs="Times New Roman"/>
          <w:sz w:val="20"/>
          <w:szCs w:val="20"/>
        </w:rPr>
        <w:t>each control area</w:t>
      </w:r>
      <w:r w:rsidR="00743064" w:rsidRPr="006B4F8E">
        <w:rPr>
          <w:rFonts w:ascii="Times New Roman" w:hAnsi="Times New Roman" w:cs="Times New Roman"/>
          <w:sz w:val="20"/>
          <w:szCs w:val="20"/>
        </w:rPr>
        <w:t xml:space="preserve"> </w:t>
      </w:r>
      <w:r w:rsidR="00743064" w:rsidRPr="006B4F8E">
        <w:rPr>
          <w:rFonts w:ascii="Times New Roman" w:hAnsi="Times New Roman" w:cs="Times New Roman"/>
          <w:sz w:val="20"/>
          <w:szCs w:val="20"/>
          <w:highlight w:val="yellow"/>
        </w:rPr>
        <w:t>(need to reexamine how my implementation is currently handling the communication)</w:t>
      </w:r>
      <w:r w:rsidR="00EF577B" w:rsidRPr="006B4F8E">
        <w:rPr>
          <w:rFonts w:ascii="Times New Roman" w:hAnsi="Times New Roman" w:cs="Times New Roman"/>
          <w:sz w:val="20"/>
          <w:szCs w:val="20"/>
        </w:rPr>
        <w:t xml:space="preserve">. </w:t>
      </w:r>
      <w:r w:rsidR="00BC75F4" w:rsidRPr="006B4F8E">
        <w:rPr>
          <w:rFonts w:ascii="Times New Roman" w:hAnsi="Times New Roman" w:cs="Times New Roman"/>
          <w:sz w:val="20"/>
          <w:szCs w:val="20"/>
        </w:rPr>
        <w:t>Previo</w:t>
      </w:r>
      <w:r w:rsidR="00EC1A47" w:rsidRPr="006B4F8E">
        <w:rPr>
          <w:rFonts w:ascii="Times New Roman" w:hAnsi="Times New Roman" w:cs="Times New Roman"/>
          <w:sz w:val="20"/>
          <w:szCs w:val="20"/>
        </w:rPr>
        <w:t xml:space="preserve">us work on ADMM-based D-MASE </w:t>
      </w:r>
      <w:r w:rsidR="00BC75F4" w:rsidRPr="006B4F8E">
        <w:rPr>
          <w:rFonts w:ascii="Times New Roman" w:hAnsi="Times New Roman" w:cs="Times New Roman"/>
          <w:sz w:val="20"/>
          <w:szCs w:val="20"/>
        </w:rPr>
        <w:t>d</w:t>
      </w:r>
      <w:r w:rsidR="00EC1A47" w:rsidRPr="006B4F8E">
        <w:rPr>
          <w:rFonts w:ascii="Times New Roman" w:hAnsi="Times New Roman" w:cs="Times New Roman"/>
          <w:sz w:val="20"/>
          <w:szCs w:val="20"/>
        </w:rPr>
        <w:t xml:space="preserve">escribed the formulation of the </w:t>
      </w:r>
      <w:r w:rsidR="00BC75F4" w:rsidRPr="006B4F8E">
        <w:rPr>
          <w:rFonts w:ascii="Times New Roman" w:hAnsi="Times New Roman" w:cs="Times New Roman"/>
          <w:sz w:val="20"/>
          <w:szCs w:val="20"/>
        </w:rPr>
        <w:t xml:space="preserve">problem along with </w:t>
      </w:r>
      <w:r w:rsidR="00EC1A47" w:rsidRPr="006B4F8E">
        <w:rPr>
          <w:rFonts w:ascii="Times New Roman" w:hAnsi="Times New Roman" w:cs="Times New Roman"/>
          <w:sz w:val="20"/>
          <w:szCs w:val="20"/>
        </w:rPr>
        <w:t>how to handle error rejection in a decentralized way. However, it did not investigate the impact of the number of areas on overall performance.</w:t>
      </w:r>
    </w:p>
    <w:p w:rsidR="00B630CA" w:rsidRPr="006B4F8E" w:rsidRDefault="00B630CA" w:rsidP="007B0E48">
      <w:pPr>
        <w:pStyle w:val="ListParagraph"/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B630CA" w:rsidRPr="006B4F8E" w:rsidRDefault="00B630CA" w:rsidP="007B0E48">
      <w:pPr>
        <w:pStyle w:val="ListParagraph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Work to be done:</w:t>
      </w:r>
    </w:p>
    <w:p w:rsidR="000A78A1" w:rsidRPr="006B4F8E" w:rsidRDefault="0087548E" w:rsidP="000A78A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lastRenderedPageBreak/>
        <w:t xml:space="preserve">Would be useful to have an automatic partitioning tool so that I could easily compare 2 vs 10 vs 100 vs 100 </w:t>
      </w:r>
      <w:r w:rsidR="0033727A" w:rsidRPr="006B4F8E">
        <w:rPr>
          <w:rFonts w:ascii="Times New Roman" w:hAnsi="Times New Roman" w:cs="Times New Roman"/>
          <w:sz w:val="20"/>
          <w:szCs w:val="20"/>
        </w:rPr>
        <w:t xml:space="preserve">partitions </w:t>
      </w:r>
      <w:r w:rsidRPr="006B4F8E">
        <w:rPr>
          <w:rFonts w:ascii="Times New Roman" w:hAnsi="Times New Roman" w:cs="Times New Roman"/>
          <w:sz w:val="20"/>
          <w:szCs w:val="20"/>
        </w:rPr>
        <w:t>withou</w:t>
      </w:r>
      <w:r w:rsidR="0033727A" w:rsidRPr="006B4F8E">
        <w:rPr>
          <w:rFonts w:ascii="Times New Roman" w:hAnsi="Times New Roman" w:cs="Times New Roman"/>
          <w:sz w:val="20"/>
          <w:szCs w:val="20"/>
        </w:rPr>
        <w:t>t having to manually partition</w:t>
      </w:r>
      <w:r w:rsidRPr="006B4F8E">
        <w:rPr>
          <w:rFonts w:ascii="Times New Roman" w:hAnsi="Times New Roman" w:cs="Times New Roman"/>
          <w:sz w:val="20"/>
          <w:szCs w:val="20"/>
        </w:rPr>
        <w:t xml:space="preserve"> each test case.</w:t>
      </w:r>
    </w:p>
    <w:p w:rsidR="000A78A1" w:rsidRPr="006B4F8E" w:rsidRDefault="000A78A1" w:rsidP="000A78A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Would need pretty large systems to get noticeable speed improvements</w:t>
      </w:r>
    </w:p>
    <w:p w:rsidR="009968FA" w:rsidRPr="006B4F8E" w:rsidRDefault="009968FA" w:rsidP="009968FA">
      <w:pPr>
        <w:pStyle w:val="ListParagraph"/>
        <w:spacing w:after="0"/>
        <w:ind w:left="1080"/>
        <w:rPr>
          <w:rFonts w:ascii="Times New Roman" w:hAnsi="Times New Roman" w:cs="Times New Roman"/>
          <w:sz w:val="20"/>
          <w:szCs w:val="20"/>
        </w:rPr>
      </w:pPr>
    </w:p>
    <w:p w:rsidR="000A78A1" w:rsidRPr="006B4F8E" w:rsidRDefault="00B630CA" w:rsidP="000A78A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Option 1:</w:t>
      </w:r>
      <w:r w:rsidR="00877F32" w:rsidRPr="006B4F8E">
        <w:rPr>
          <w:rFonts w:ascii="Times New Roman" w:hAnsi="Times New Roman" w:cs="Times New Roman"/>
          <w:sz w:val="20"/>
          <w:szCs w:val="20"/>
        </w:rPr>
        <w:t xml:space="preserve">  truly parallelize using C++ and MPI</w:t>
      </w:r>
    </w:p>
    <w:p w:rsidR="000A78A1" w:rsidRPr="006B4F8E" w:rsidRDefault="000A78A1" w:rsidP="00877F32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Set up Visual Studio and math libraries</w:t>
      </w:r>
    </w:p>
    <w:p w:rsidR="000A78A1" w:rsidRPr="006B4F8E" w:rsidRDefault="000A78A1" w:rsidP="00877F32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Port centralized SE code from MATLAB to C++ (code and debug)</w:t>
      </w:r>
    </w:p>
    <w:p w:rsidR="00877F32" w:rsidRPr="006B4F8E" w:rsidRDefault="000A78A1" w:rsidP="00877F32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Port ADMM SE code from</w:t>
      </w:r>
      <w:r w:rsidR="00877F32" w:rsidRPr="006B4F8E">
        <w:rPr>
          <w:rFonts w:ascii="Times New Roman" w:hAnsi="Times New Roman" w:cs="Times New Roman"/>
          <w:sz w:val="20"/>
          <w:szCs w:val="20"/>
        </w:rPr>
        <w:t xml:space="preserve"> MATLAB to C++</w:t>
      </w:r>
      <w:r w:rsidR="00AA080A" w:rsidRPr="006B4F8E">
        <w:rPr>
          <w:rFonts w:ascii="Times New Roman" w:hAnsi="Times New Roman" w:cs="Times New Roman"/>
          <w:sz w:val="20"/>
          <w:szCs w:val="20"/>
        </w:rPr>
        <w:t xml:space="preserve"> (code and debug)</w:t>
      </w:r>
    </w:p>
    <w:p w:rsidR="00877F32" w:rsidRPr="006B4F8E" w:rsidRDefault="00877F32" w:rsidP="00877F32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6B4F8E">
        <w:rPr>
          <w:rFonts w:ascii="Times New Roman" w:hAnsi="Times New Roman" w:cs="Times New Roman"/>
          <w:sz w:val="20"/>
          <w:szCs w:val="20"/>
        </w:rPr>
        <w:t>Refamiliarize</w:t>
      </w:r>
      <w:proofErr w:type="spellEnd"/>
      <w:r w:rsidRPr="006B4F8E">
        <w:rPr>
          <w:rFonts w:ascii="Times New Roman" w:hAnsi="Times New Roman" w:cs="Times New Roman"/>
          <w:sz w:val="20"/>
          <w:szCs w:val="20"/>
        </w:rPr>
        <w:t xml:space="preserve"> myself with MPI and </w:t>
      </w:r>
      <w:r w:rsidR="000C70FE" w:rsidRPr="006B4F8E">
        <w:rPr>
          <w:rFonts w:ascii="Times New Roman" w:hAnsi="Times New Roman" w:cs="Times New Roman"/>
          <w:sz w:val="20"/>
          <w:szCs w:val="20"/>
        </w:rPr>
        <w:t xml:space="preserve">how to </w:t>
      </w:r>
      <w:r w:rsidRPr="006B4F8E">
        <w:rPr>
          <w:rFonts w:ascii="Times New Roman" w:hAnsi="Times New Roman" w:cs="Times New Roman"/>
          <w:sz w:val="20"/>
          <w:szCs w:val="20"/>
        </w:rPr>
        <w:t>submit jobs to the cluster</w:t>
      </w:r>
    </w:p>
    <w:p w:rsidR="000A78A1" w:rsidRPr="006B4F8E" w:rsidRDefault="00855743" w:rsidP="009968FA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Implement and debug the MPI code</w:t>
      </w:r>
    </w:p>
    <w:p w:rsidR="00B630CA" w:rsidRPr="006B4F8E" w:rsidRDefault="000E4514" w:rsidP="00135C6A">
      <w:pPr>
        <w:pStyle w:val="ListParagraph"/>
        <w:spacing w:after="0"/>
        <w:ind w:left="108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Result</w:t>
      </w:r>
      <w:r w:rsidR="00135C6A" w:rsidRPr="006B4F8E">
        <w:rPr>
          <w:rFonts w:ascii="Times New Roman" w:hAnsi="Times New Roman" w:cs="Times New Roman"/>
          <w:sz w:val="20"/>
          <w:szCs w:val="20"/>
        </w:rPr>
        <w:t>: get truly accurate timings</w:t>
      </w:r>
    </w:p>
    <w:p w:rsidR="00743064" w:rsidRPr="006B4F8E" w:rsidRDefault="00743064" w:rsidP="009968FA">
      <w:pPr>
        <w:spacing w:after="0"/>
        <w:ind w:left="720" w:firstLine="360"/>
        <w:rPr>
          <w:rFonts w:ascii="Times New Roman" w:hAnsi="Times New Roman" w:cs="Times New Roman"/>
          <w:sz w:val="20"/>
          <w:szCs w:val="20"/>
        </w:rPr>
      </w:pPr>
    </w:p>
    <w:p w:rsidR="00B630CA" w:rsidRPr="006B4F8E" w:rsidRDefault="007A2217" w:rsidP="009968FA">
      <w:pPr>
        <w:spacing w:after="0"/>
        <w:ind w:left="720" w:firstLine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Estimated level of effort</w:t>
      </w:r>
      <w:r w:rsidR="00B630CA" w:rsidRPr="006B4F8E">
        <w:rPr>
          <w:rFonts w:ascii="Times New Roman" w:hAnsi="Times New Roman" w:cs="Times New Roman"/>
          <w:sz w:val="20"/>
          <w:szCs w:val="20"/>
        </w:rPr>
        <w:t>:</w:t>
      </w:r>
    </w:p>
    <w:p w:rsidR="00B630CA" w:rsidRPr="006B4F8E" w:rsidRDefault="00B630CA" w:rsidP="009968FA">
      <w:pPr>
        <w:spacing w:after="0"/>
        <w:ind w:left="720" w:firstLine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High</w:t>
      </w:r>
    </w:p>
    <w:p w:rsidR="00B630CA" w:rsidRPr="006B4F8E" w:rsidRDefault="00B630CA" w:rsidP="00B630CA">
      <w:pPr>
        <w:spacing w:after="0"/>
        <w:ind w:firstLine="360"/>
        <w:rPr>
          <w:rFonts w:ascii="Times New Roman" w:hAnsi="Times New Roman" w:cs="Times New Roman"/>
          <w:sz w:val="20"/>
          <w:szCs w:val="20"/>
        </w:rPr>
      </w:pPr>
    </w:p>
    <w:p w:rsidR="00A52DB2" w:rsidRPr="006B4F8E" w:rsidRDefault="00B630CA" w:rsidP="0044614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Option 2:</w:t>
      </w:r>
      <w:r w:rsidR="004D2FBC" w:rsidRPr="006B4F8E">
        <w:rPr>
          <w:rFonts w:ascii="Times New Roman" w:hAnsi="Times New Roman" w:cs="Times New Roman"/>
          <w:sz w:val="20"/>
          <w:szCs w:val="20"/>
        </w:rPr>
        <w:t xml:space="preserve"> fake parallelization</w:t>
      </w:r>
      <w:r w:rsidR="00A52DB2" w:rsidRPr="006B4F8E">
        <w:rPr>
          <w:rFonts w:ascii="Times New Roman" w:hAnsi="Times New Roman" w:cs="Times New Roman"/>
          <w:sz w:val="20"/>
          <w:szCs w:val="20"/>
        </w:rPr>
        <w:t xml:space="preserve"> </w:t>
      </w:r>
      <w:r w:rsidR="00C33572" w:rsidRPr="006B4F8E">
        <w:rPr>
          <w:rFonts w:ascii="Times New Roman" w:hAnsi="Times New Roman" w:cs="Times New Roman"/>
          <w:sz w:val="20"/>
          <w:szCs w:val="20"/>
        </w:rPr>
        <w:t>in MATLAB</w:t>
      </w:r>
    </w:p>
    <w:p w:rsidR="00A52DB2" w:rsidRPr="006B4F8E" w:rsidRDefault="00A52DB2" w:rsidP="00A52DB2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 xml:space="preserve">Find a way to estimate communication time </w:t>
      </w:r>
      <w:r w:rsidR="008314AB" w:rsidRPr="006B4F8E">
        <w:rPr>
          <w:rFonts w:ascii="Times New Roman" w:hAnsi="Times New Roman" w:cs="Times New Roman"/>
          <w:sz w:val="20"/>
          <w:szCs w:val="20"/>
        </w:rPr>
        <w:t>between</w:t>
      </w:r>
      <w:r w:rsidRPr="006B4F8E">
        <w:rPr>
          <w:rFonts w:ascii="Times New Roman" w:hAnsi="Times New Roman" w:cs="Times New Roman"/>
          <w:sz w:val="20"/>
          <w:szCs w:val="20"/>
        </w:rPr>
        <w:t xml:space="preserve"> partitions</w:t>
      </w:r>
    </w:p>
    <w:p w:rsidR="00B630CA" w:rsidRPr="006B4F8E" w:rsidRDefault="00A52DB2" w:rsidP="00A52DB2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Time in MATLAB how long it takes each partition to do its own SE</w:t>
      </w:r>
      <w:r w:rsidR="008314AB" w:rsidRPr="006B4F8E">
        <w:rPr>
          <w:rFonts w:ascii="Times New Roman" w:hAnsi="Times New Roman" w:cs="Times New Roman"/>
          <w:sz w:val="20"/>
          <w:szCs w:val="20"/>
        </w:rPr>
        <w:t xml:space="preserve"> and take the max of those</w:t>
      </w:r>
    </w:p>
    <w:p w:rsidR="00A52DB2" w:rsidRPr="006B4F8E" w:rsidRDefault="008314AB" w:rsidP="00786AAB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Compare behavior of having different numbers of partitions</w:t>
      </w:r>
    </w:p>
    <w:p w:rsidR="00400D3A" w:rsidRPr="006B4F8E" w:rsidRDefault="00400D3A" w:rsidP="00786AAB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 xml:space="preserve">If automatic </w:t>
      </w:r>
      <w:proofErr w:type="spellStart"/>
      <w:r w:rsidRPr="006B4F8E">
        <w:rPr>
          <w:rFonts w:ascii="Times New Roman" w:hAnsi="Times New Roman" w:cs="Times New Roman"/>
          <w:sz w:val="20"/>
          <w:szCs w:val="20"/>
        </w:rPr>
        <w:t>partitioner</w:t>
      </w:r>
      <w:proofErr w:type="spellEnd"/>
      <w:r w:rsidRPr="006B4F8E">
        <w:rPr>
          <w:rFonts w:ascii="Times New Roman" w:hAnsi="Times New Roman" w:cs="Times New Roman"/>
          <w:sz w:val="20"/>
          <w:szCs w:val="20"/>
        </w:rPr>
        <w:t xml:space="preserve"> works, could try partitioning different ways and see if that has an estimated impact</w:t>
      </w:r>
    </w:p>
    <w:p w:rsidR="00B630CA" w:rsidRPr="006B4F8E" w:rsidRDefault="000E4514" w:rsidP="000E4514">
      <w:pPr>
        <w:spacing w:after="0"/>
        <w:ind w:left="108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Result: get an estimate of timings</w:t>
      </w:r>
      <w:r w:rsidR="00977F97" w:rsidRPr="006B4F8E">
        <w:rPr>
          <w:rFonts w:ascii="Times New Roman" w:hAnsi="Times New Roman" w:cs="Times New Roman"/>
          <w:sz w:val="20"/>
          <w:szCs w:val="20"/>
        </w:rPr>
        <w:t xml:space="preserve"> </w:t>
      </w:r>
      <w:r w:rsidR="00786AAB" w:rsidRPr="006B4F8E">
        <w:rPr>
          <w:rFonts w:ascii="Times New Roman" w:hAnsi="Times New Roman" w:cs="Times New Roman"/>
          <w:sz w:val="20"/>
          <w:szCs w:val="20"/>
        </w:rPr>
        <w:t>(</w:t>
      </w:r>
      <w:r w:rsidR="00977F97" w:rsidRPr="006B4F8E">
        <w:rPr>
          <w:rFonts w:ascii="Times New Roman" w:hAnsi="Times New Roman" w:cs="Times New Roman"/>
          <w:sz w:val="20"/>
          <w:szCs w:val="20"/>
        </w:rPr>
        <w:t xml:space="preserve">and potentially </w:t>
      </w:r>
      <w:r w:rsidR="00786AAB" w:rsidRPr="006B4F8E">
        <w:rPr>
          <w:rFonts w:ascii="Times New Roman" w:hAnsi="Times New Roman" w:cs="Times New Roman"/>
          <w:sz w:val="20"/>
          <w:szCs w:val="20"/>
        </w:rPr>
        <w:t>evaluate</w:t>
      </w:r>
      <w:r w:rsidR="00977F97" w:rsidRPr="006B4F8E">
        <w:rPr>
          <w:rFonts w:ascii="Times New Roman" w:hAnsi="Times New Roman" w:cs="Times New Roman"/>
          <w:sz w:val="20"/>
          <w:szCs w:val="20"/>
        </w:rPr>
        <w:t xml:space="preserve"> if it’s worth truly parallelizing</w:t>
      </w:r>
      <w:r w:rsidR="00786AAB" w:rsidRPr="006B4F8E">
        <w:rPr>
          <w:rFonts w:ascii="Times New Roman" w:hAnsi="Times New Roman" w:cs="Times New Roman"/>
          <w:sz w:val="20"/>
          <w:szCs w:val="20"/>
        </w:rPr>
        <w:t>)</w:t>
      </w:r>
    </w:p>
    <w:p w:rsidR="00977F97" w:rsidRPr="006B4F8E" w:rsidRDefault="00977F97" w:rsidP="008314AB">
      <w:pPr>
        <w:spacing w:after="0"/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446145" w:rsidRPr="006B4F8E" w:rsidRDefault="007A2217" w:rsidP="00977F97">
      <w:pPr>
        <w:spacing w:after="0"/>
        <w:ind w:left="720" w:firstLine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Estimated l</w:t>
      </w:r>
      <w:r w:rsidR="00B630CA" w:rsidRPr="006B4F8E">
        <w:rPr>
          <w:rFonts w:ascii="Times New Roman" w:hAnsi="Times New Roman" w:cs="Times New Roman"/>
          <w:sz w:val="20"/>
          <w:szCs w:val="20"/>
        </w:rPr>
        <w:t>evel of effort:</w:t>
      </w:r>
    </w:p>
    <w:p w:rsidR="00B630CA" w:rsidRPr="006B4F8E" w:rsidRDefault="00446145" w:rsidP="00977F97">
      <w:pPr>
        <w:spacing w:after="0"/>
        <w:ind w:left="720" w:firstLine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L</w:t>
      </w:r>
      <w:r w:rsidR="00B630CA" w:rsidRPr="006B4F8E">
        <w:rPr>
          <w:rFonts w:ascii="Times New Roman" w:hAnsi="Times New Roman" w:cs="Times New Roman"/>
          <w:sz w:val="20"/>
          <w:szCs w:val="20"/>
        </w:rPr>
        <w:t>ow</w:t>
      </w:r>
    </w:p>
    <w:p w:rsidR="00827A30" w:rsidRPr="006B4F8E" w:rsidRDefault="00827A30" w:rsidP="00400D3A">
      <w:pPr>
        <w:pStyle w:val="ListParagraph"/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123CC" w:rsidRPr="006B4F8E" w:rsidRDefault="00E123CC" w:rsidP="00E123CC">
      <w:pPr>
        <w:spacing w:after="0"/>
        <w:ind w:firstLine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Available literature:</w:t>
      </w:r>
    </w:p>
    <w:p w:rsidR="00E123CC" w:rsidRPr="006B4F8E" w:rsidRDefault="00E123CC" w:rsidP="00E123CC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There are papers on parallel state estimation, but I don’t think there are any specifically on ADMM-based D-MASE.</w:t>
      </w:r>
    </w:p>
    <w:p w:rsidR="00E123CC" w:rsidRPr="006B4F8E" w:rsidRDefault="00E123CC" w:rsidP="00400D3A">
      <w:pPr>
        <w:pStyle w:val="ListParagraph"/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123CC" w:rsidRPr="006B4F8E" w:rsidRDefault="00E123CC" w:rsidP="00400D3A">
      <w:pPr>
        <w:pStyle w:val="ListParagraph"/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1D7168" w:rsidRPr="006B4F8E" w:rsidRDefault="00053D10" w:rsidP="00827A30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6B4F8E">
        <w:rPr>
          <w:rFonts w:ascii="Times New Roman" w:hAnsi="Times New Roman" w:cs="Times New Roman"/>
          <w:b/>
          <w:sz w:val="20"/>
          <w:szCs w:val="20"/>
        </w:rPr>
        <w:t>“</w:t>
      </w:r>
      <w:r w:rsidR="001D7168" w:rsidRPr="006B4F8E">
        <w:rPr>
          <w:rFonts w:ascii="Times New Roman" w:hAnsi="Times New Roman" w:cs="Times New Roman"/>
          <w:b/>
          <w:sz w:val="20"/>
          <w:szCs w:val="20"/>
        </w:rPr>
        <w:t>R</w:t>
      </w:r>
      <w:r w:rsidR="004D0423" w:rsidRPr="006B4F8E">
        <w:rPr>
          <w:rFonts w:ascii="Times New Roman" w:hAnsi="Times New Roman" w:cs="Times New Roman"/>
          <w:b/>
          <w:sz w:val="20"/>
          <w:szCs w:val="20"/>
        </w:rPr>
        <w:t>eliable</w:t>
      </w:r>
      <w:r w:rsidR="001D7168" w:rsidRPr="006B4F8E">
        <w:rPr>
          <w:rFonts w:ascii="Times New Roman" w:hAnsi="Times New Roman" w:cs="Times New Roman"/>
          <w:b/>
          <w:sz w:val="20"/>
          <w:szCs w:val="20"/>
        </w:rPr>
        <w:t xml:space="preserve"> Distributed Multi-area State Estimation in the Presence of Communication Issues”</w:t>
      </w:r>
    </w:p>
    <w:p w:rsidR="00D43ADA" w:rsidRPr="006B4F8E" w:rsidRDefault="00D43ADA" w:rsidP="00C0642F">
      <w:pPr>
        <w:pStyle w:val="ListParagraph"/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D43ADA" w:rsidRPr="006B4F8E" w:rsidRDefault="00D43ADA" w:rsidP="00C0642F">
      <w:pPr>
        <w:pStyle w:val="ListParagraph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Problem Statement:</w:t>
      </w:r>
    </w:p>
    <w:p w:rsidR="00C0642F" w:rsidRPr="006B4F8E" w:rsidRDefault="00135474" w:rsidP="00C0642F">
      <w:pPr>
        <w:pStyle w:val="ListParagraph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The key to achieving an accurate distributed mult</w:t>
      </w:r>
      <w:r w:rsidR="002A3033" w:rsidRPr="006B4F8E">
        <w:rPr>
          <w:rFonts w:ascii="Times New Roman" w:hAnsi="Times New Roman" w:cs="Times New Roman"/>
          <w:sz w:val="20"/>
          <w:szCs w:val="20"/>
        </w:rPr>
        <w:t>i</w:t>
      </w:r>
      <w:r w:rsidRPr="006B4F8E">
        <w:rPr>
          <w:rFonts w:ascii="Times New Roman" w:hAnsi="Times New Roman" w:cs="Times New Roman"/>
          <w:sz w:val="20"/>
          <w:szCs w:val="20"/>
        </w:rPr>
        <w:t>-area state estimation</w:t>
      </w:r>
      <w:r w:rsidR="00C0642F" w:rsidRPr="006B4F8E">
        <w:rPr>
          <w:rFonts w:ascii="Times New Roman" w:hAnsi="Times New Roman" w:cs="Times New Roman"/>
          <w:sz w:val="20"/>
          <w:szCs w:val="20"/>
        </w:rPr>
        <w:t xml:space="preserve"> solution is to have sufficient communication between the control areas. However, there may be times when the communication channel between areas becomes unreliable. For example, communication errors </w:t>
      </w:r>
      <w:r w:rsidR="00D43ADA" w:rsidRPr="006B4F8E">
        <w:rPr>
          <w:rFonts w:ascii="Times New Roman" w:hAnsi="Times New Roman" w:cs="Times New Roman"/>
          <w:sz w:val="20"/>
          <w:szCs w:val="20"/>
        </w:rPr>
        <w:t>could be</w:t>
      </w:r>
      <w:r w:rsidR="00C0642F" w:rsidRPr="006B4F8E">
        <w:rPr>
          <w:rFonts w:ascii="Times New Roman" w:hAnsi="Times New Roman" w:cs="Times New Roman"/>
          <w:sz w:val="20"/>
          <w:szCs w:val="20"/>
        </w:rPr>
        <w:t xml:space="preserve"> introduced either unintentionally or maliciously through false data injection attacks. </w:t>
      </w:r>
      <w:r w:rsidR="00D43ADA" w:rsidRPr="006B4F8E">
        <w:rPr>
          <w:rFonts w:ascii="Times New Roman" w:hAnsi="Times New Roman" w:cs="Times New Roman"/>
          <w:sz w:val="20"/>
          <w:szCs w:val="20"/>
        </w:rPr>
        <w:t xml:space="preserve">The </w:t>
      </w:r>
      <w:r w:rsidR="0092361C" w:rsidRPr="006B4F8E">
        <w:rPr>
          <w:rFonts w:ascii="Times New Roman" w:hAnsi="Times New Roman" w:cs="Times New Roman"/>
          <w:sz w:val="20"/>
          <w:szCs w:val="20"/>
        </w:rPr>
        <w:t>problem we would want to solve is how to still achieve an accurate solution if there is a communication failure.</w:t>
      </w:r>
    </w:p>
    <w:p w:rsidR="00BA0844" w:rsidRPr="006B4F8E" w:rsidRDefault="00BA0844" w:rsidP="00C0642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1201F" w:rsidRPr="006B4F8E" w:rsidRDefault="00A1201F" w:rsidP="00A1201F">
      <w:pPr>
        <w:pStyle w:val="ListParagraph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Work to be done:</w:t>
      </w:r>
    </w:p>
    <w:p w:rsidR="00A1201F" w:rsidRPr="006B4F8E" w:rsidRDefault="00193C73" w:rsidP="00193C7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 xml:space="preserve">Look at </w:t>
      </w:r>
      <w:r w:rsidR="00AD6FAF" w:rsidRPr="006B4F8E">
        <w:rPr>
          <w:rFonts w:ascii="Times New Roman" w:hAnsi="Times New Roman" w:cs="Times New Roman"/>
          <w:sz w:val="20"/>
          <w:szCs w:val="20"/>
        </w:rPr>
        <w:t>the existing literature to see what’s been done in this area.</w:t>
      </w:r>
    </w:p>
    <w:p w:rsidR="00AC60AA" w:rsidRPr="006B4F8E" w:rsidRDefault="00AC60AA" w:rsidP="00193C7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Develop an algorithm to detect communication issues. Perhaps using some kind of statistical analysis?</w:t>
      </w:r>
    </w:p>
    <w:p w:rsidR="00AC60AA" w:rsidRPr="006B4F8E" w:rsidRDefault="00AC60AA" w:rsidP="00193C7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Develop an algorithm to fix the issues. For example, like extrapolating the previous iteration solution?</w:t>
      </w:r>
    </w:p>
    <w:p w:rsidR="00A1201F" w:rsidRPr="006B4F8E" w:rsidRDefault="00A1201F" w:rsidP="00C0642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A2217" w:rsidRPr="006B4F8E" w:rsidRDefault="007A2217" w:rsidP="007A2217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Estimated level of effort:</w:t>
      </w:r>
    </w:p>
    <w:p w:rsidR="007A2217" w:rsidRPr="006B4F8E" w:rsidRDefault="007A2217" w:rsidP="007A2217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Medium</w:t>
      </w:r>
    </w:p>
    <w:p w:rsidR="007A2217" w:rsidRPr="006B4F8E" w:rsidRDefault="007A2217" w:rsidP="00C0642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B702A4" w:rsidRPr="006B4F8E" w:rsidRDefault="00B702A4" w:rsidP="00B702A4">
      <w:pPr>
        <w:spacing w:after="0"/>
        <w:ind w:firstLine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lastRenderedPageBreak/>
        <w:t>Available literature:</w:t>
      </w:r>
    </w:p>
    <w:p w:rsidR="00B702A4" w:rsidRPr="006B4F8E" w:rsidRDefault="00F70093" w:rsidP="00AD6F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TBD</w:t>
      </w:r>
    </w:p>
    <w:p w:rsidR="00B702A4" w:rsidRPr="006B4F8E" w:rsidRDefault="00B702A4" w:rsidP="00C0642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91251" w:rsidRPr="006B4F8E" w:rsidRDefault="00391251" w:rsidP="00CF34FC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6B4F8E">
        <w:rPr>
          <w:rFonts w:ascii="Times New Roman" w:hAnsi="Times New Roman" w:cs="Times New Roman"/>
          <w:b/>
          <w:sz w:val="20"/>
          <w:szCs w:val="20"/>
        </w:rPr>
        <w:t>“</w:t>
      </w:r>
      <w:r w:rsidR="00B81655" w:rsidRPr="006B4F8E">
        <w:rPr>
          <w:rFonts w:ascii="Times New Roman" w:hAnsi="Times New Roman" w:cs="Times New Roman"/>
          <w:b/>
          <w:sz w:val="20"/>
          <w:szCs w:val="20"/>
        </w:rPr>
        <w:t>Observability Constraints in Distributed Multi-Area State Estimation”</w:t>
      </w:r>
    </w:p>
    <w:p w:rsidR="00F821EA" w:rsidRPr="006B4F8E" w:rsidRDefault="008F5753" w:rsidP="00B8165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 xml:space="preserve">Network observability analysis determines if a unique </w:t>
      </w:r>
      <w:r w:rsidR="00DF3779" w:rsidRPr="006B4F8E">
        <w:rPr>
          <w:rFonts w:ascii="Times New Roman" w:hAnsi="Times New Roman" w:cs="Times New Roman"/>
          <w:sz w:val="20"/>
          <w:szCs w:val="20"/>
        </w:rPr>
        <w:t>e</w:t>
      </w:r>
      <w:r w:rsidRPr="006B4F8E">
        <w:rPr>
          <w:rFonts w:ascii="Times New Roman" w:hAnsi="Times New Roman" w:cs="Times New Roman"/>
          <w:sz w:val="20"/>
          <w:szCs w:val="20"/>
        </w:rPr>
        <w:t>stimate can</w:t>
      </w:r>
      <w:r w:rsidR="00A45CD5" w:rsidRPr="006B4F8E">
        <w:rPr>
          <w:rFonts w:ascii="Times New Roman" w:hAnsi="Times New Roman" w:cs="Times New Roman"/>
          <w:sz w:val="20"/>
          <w:szCs w:val="20"/>
        </w:rPr>
        <w:t xml:space="preserve"> be found for the system state.</w:t>
      </w:r>
      <w:r w:rsidR="00912181" w:rsidRPr="006B4F8E">
        <w:rPr>
          <w:rFonts w:ascii="Times New Roman" w:hAnsi="Times New Roman" w:cs="Times New Roman"/>
          <w:sz w:val="20"/>
          <w:szCs w:val="20"/>
        </w:rPr>
        <w:t xml:space="preserve"> In traditional centralized state estimation, global observability is required across the whole area in order for a unique solution to be found. In a decentralized architecture, now local observability is required </w:t>
      </w:r>
      <w:r w:rsidR="00657428" w:rsidRPr="006B4F8E">
        <w:rPr>
          <w:rFonts w:ascii="Times New Roman" w:hAnsi="Times New Roman" w:cs="Times New Roman"/>
          <w:sz w:val="20"/>
          <w:szCs w:val="20"/>
        </w:rPr>
        <w:t>for</w:t>
      </w:r>
      <w:r w:rsidR="00912181" w:rsidRPr="006B4F8E">
        <w:rPr>
          <w:rFonts w:ascii="Times New Roman" w:hAnsi="Times New Roman" w:cs="Times New Roman"/>
          <w:sz w:val="20"/>
          <w:szCs w:val="20"/>
        </w:rPr>
        <w:t xml:space="preserve"> each partition in order for them to </w:t>
      </w:r>
      <w:r w:rsidR="00A46C3E" w:rsidRPr="006B4F8E">
        <w:rPr>
          <w:rFonts w:ascii="Times New Roman" w:hAnsi="Times New Roman" w:cs="Times New Roman"/>
          <w:sz w:val="20"/>
          <w:szCs w:val="20"/>
        </w:rPr>
        <w:t xml:space="preserve">uniquely </w:t>
      </w:r>
      <w:r w:rsidR="00657428" w:rsidRPr="006B4F8E">
        <w:rPr>
          <w:rFonts w:ascii="Times New Roman" w:hAnsi="Times New Roman" w:cs="Times New Roman"/>
          <w:sz w:val="20"/>
          <w:szCs w:val="20"/>
        </w:rPr>
        <w:t xml:space="preserve">solve </w:t>
      </w:r>
      <w:r w:rsidR="00912181" w:rsidRPr="006B4F8E">
        <w:rPr>
          <w:rFonts w:ascii="Times New Roman" w:hAnsi="Times New Roman" w:cs="Times New Roman"/>
          <w:sz w:val="20"/>
          <w:szCs w:val="20"/>
        </w:rPr>
        <w:t>their own</w:t>
      </w:r>
      <w:r w:rsidR="00657428" w:rsidRPr="006B4F8E">
        <w:rPr>
          <w:rFonts w:ascii="Times New Roman" w:hAnsi="Times New Roman" w:cs="Times New Roman"/>
          <w:sz w:val="20"/>
          <w:szCs w:val="20"/>
        </w:rPr>
        <w:t xml:space="preserve"> smaller</w:t>
      </w:r>
      <w:r w:rsidR="00912181" w:rsidRPr="006B4F8E">
        <w:rPr>
          <w:rFonts w:ascii="Times New Roman" w:hAnsi="Times New Roman" w:cs="Times New Roman"/>
          <w:sz w:val="20"/>
          <w:szCs w:val="20"/>
        </w:rPr>
        <w:t xml:space="preserve"> state estimation</w:t>
      </w:r>
      <w:r w:rsidR="00657428" w:rsidRPr="006B4F8E">
        <w:rPr>
          <w:rFonts w:ascii="Times New Roman" w:hAnsi="Times New Roman" w:cs="Times New Roman"/>
          <w:sz w:val="20"/>
          <w:szCs w:val="20"/>
        </w:rPr>
        <w:t xml:space="preserve"> problem</w:t>
      </w:r>
      <w:r w:rsidR="00912181" w:rsidRPr="006B4F8E">
        <w:rPr>
          <w:rFonts w:ascii="Times New Roman" w:hAnsi="Times New Roman" w:cs="Times New Roman"/>
          <w:sz w:val="20"/>
          <w:szCs w:val="20"/>
        </w:rPr>
        <w:t>.</w:t>
      </w:r>
      <w:r w:rsidR="00657428" w:rsidRPr="006B4F8E">
        <w:rPr>
          <w:rFonts w:ascii="Times New Roman" w:hAnsi="Times New Roman" w:cs="Times New Roman"/>
          <w:sz w:val="20"/>
          <w:szCs w:val="20"/>
        </w:rPr>
        <w:t xml:space="preserve"> </w:t>
      </w:r>
      <w:r w:rsidR="00203CFF" w:rsidRPr="006B4F8E">
        <w:rPr>
          <w:rFonts w:ascii="Times New Roman" w:hAnsi="Times New Roman" w:cs="Times New Roman"/>
          <w:sz w:val="20"/>
          <w:szCs w:val="20"/>
        </w:rPr>
        <w:t xml:space="preserve">For a multi-area power system, there is no innate difference between viewing multiple control areas as one mega control area versus each as its own separate control area. However, the first </w:t>
      </w:r>
      <w:r w:rsidR="00D12B1C" w:rsidRPr="006B4F8E">
        <w:rPr>
          <w:rFonts w:ascii="Times New Roman" w:hAnsi="Times New Roman" w:cs="Times New Roman"/>
          <w:sz w:val="20"/>
          <w:szCs w:val="20"/>
        </w:rPr>
        <w:t xml:space="preserve">will converge to a unique solution given global observability whereas the second one may not </w:t>
      </w:r>
      <w:proofErr w:type="spellStart"/>
      <w:r w:rsidR="00D12B1C" w:rsidRPr="006B4F8E">
        <w:rPr>
          <w:rFonts w:ascii="Times New Roman" w:hAnsi="Times New Roman" w:cs="Times New Roman"/>
          <w:sz w:val="20"/>
          <w:szCs w:val="20"/>
        </w:rPr>
        <w:t>given</w:t>
      </w:r>
      <w:proofErr w:type="spellEnd"/>
      <w:r w:rsidR="00D12B1C" w:rsidRPr="006B4F8E">
        <w:rPr>
          <w:rFonts w:ascii="Times New Roman" w:hAnsi="Times New Roman" w:cs="Times New Roman"/>
          <w:sz w:val="20"/>
          <w:szCs w:val="20"/>
        </w:rPr>
        <w:t xml:space="preserve"> global observability but not local observability </w:t>
      </w:r>
      <w:r w:rsidR="00D12B1C" w:rsidRPr="006B4F8E">
        <w:rPr>
          <w:rFonts w:ascii="Times New Roman" w:hAnsi="Times New Roman" w:cs="Times New Roman"/>
          <w:sz w:val="20"/>
          <w:szCs w:val="20"/>
          <w:highlight w:val="yellow"/>
        </w:rPr>
        <w:t>(double check this)</w:t>
      </w:r>
      <w:r w:rsidR="00D12B1C" w:rsidRPr="006B4F8E">
        <w:rPr>
          <w:rFonts w:ascii="Times New Roman" w:hAnsi="Times New Roman" w:cs="Times New Roman"/>
          <w:sz w:val="20"/>
          <w:szCs w:val="20"/>
        </w:rPr>
        <w:t xml:space="preserve">. It would be good to </w:t>
      </w:r>
      <w:r w:rsidR="00F821EA" w:rsidRPr="006B4F8E">
        <w:rPr>
          <w:rFonts w:ascii="Times New Roman" w:hAnsi="Times New Roman" w:cs="Times New Roman"/>
          <w:sz w:val="20"/>
          <w:szCs w:val="20"/>
        </w:rPr>
        <w:t>solve one of the following problems.</w:t>
      </w:r>
    </w:p>
    <w:p w:rsidR="00F821EA" w:rsidRPr="006B4F8E" w:rsidRDefault="00F821EA" w:rsidP="00B8165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821EA" w:rsidRPr="006B4F8E" w:rsidRDefault="00F821EA" w:rsidP="00B8165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Option 1:</w:t>
      </w:r>
    </w:p>
    <w:p w:rsidR="00B81655" w:rsidRPr="006B4F8E" w:rsidRDefault="00F821EA" w:rsidP="00B8165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 xml:space="preserve">Prove </w:t>
      </w:r>
      <w:r w:rsidR="00D12B1C" w:rsidRPr="006B4F8E">
        <w:rPr>
          <w:rFonts w:ascii="Times New Roman" w:hAnsi="Times New Roman" w:cs="Times New Roman"/>
          <w:sz w:val="20"/>
          <w:szCs w:val="20"/>
        </w:rPr>
        <w:t>that only global but not local observability i</w:t>
      </w:r>
      <w:r w:rsidRPr="006B4F8E">
        <w:rPr>
          <w:rFonts w:ascii="Times New Roman" w:hAnsi="Times New Roman" w:cs="Times New Roman"/>
          <w:sz w:val="20"/>
          <w:szCs w:val="20"/>
        </w:rPr>
        <w:t xml:space="preserve">s required in order to have the ADMM based </w:t>
      </w:r>
      <w:r w:rsidR="00912181" w:rsidRPr="006B4F8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51E8D" w:rsidRPr="006B4F8E" w:rsidRDefault="00651E8D" w:rsidP="00B8165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912181" w:rsidRPr="006B4F8E" w:rsidRDefault="00912181" w:rsidP="00912181">
      <w:pPr>
        <w:pStyle w:val="ListParagraph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Work to be done:</w:t>
      </w:r>
    </w:p>
    <w:p w:rsidR="00912181" w:rsidRPr="006B4F8E" w:rsidRDefault="005372CB" w:rsidP="0091218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Read up on observability analysis.</w:t>
      </w:r>
    </w:p>
    <w:p w:rsidR="00150F6E" w:rsidRPr="006B4F8E" w:rsidRDefault="00150F6E" w:rsidP="0091218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???</w:t>
      </w:r>
    </w:p>
    <w:p w:rsidR="00912181" w:rsidRPr="006B4F8E" w:rsidRDefault="00912181" w:rsidP="0091218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12181" w:rsidRPr="006B4F8E" w:rsidRDefault="00912181" w:rsidP="00912181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Estimated level of effort:</w:t>
      </w:r>
    </w:p>
    <w:p w:rsidR="00912181" w:rsidRPr="006B4F8E" w:rsidRDefault="00912181" w:rsidP="00912181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Medium</w:t>
      </w:r>
    </w:p>
    <w:p w:rsidR="007C1FFF" w:rsidRPr="006B4F8E" w:rsidRDefault="007C1FFF" w:rsidP="001A2A27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C1FFF" w:rsidRPr="006B4F8E" w:rsidRDefault="007C1FFF" w:rsidP="007C1FFF">
      <w:pPr>
        <w:spacing w:after="0"/>
        <w:ind w:firstLine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Available literature:</w:t>
      </w:r>
    </w:p>
    <w:p w:rsidR="00391251" w:rsidRPr="006B4F8E" w:rsidRDefault="007C1FFF" w:rsidP="00B66FA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 xml:space="preserve">Several papers from Le </w:t>
      </w:r>
      <w:proofErr w:type="spellStart"/>
      <w:r w:rsidRPr="006B4F8E">
        <w:rPr>
          <w:rFonts w:ascii="Times New Roman" w:hAnsi="Times New Roman" w:cs="Times New Roman"/>
          <w:sz w:val="20"/>
          <w:szCs w:val="20"/>
        </w:rPr>
        <w:t>Xie</w:t>
      </w:r>
      <w:proofErr w:type="spellEnd"/>
      <w:r w:rsidR="00C84603" w:rsidRPr="006B4F8E">
        <w:rPr>
          <w:rFonts w:ascii="Times New Roman" w:hAnsi="Times New Roman" w:cs="Times New Roman"/>
          <w:sz w:val="20"/>
          <w:szCs w:val="20"/>
        </w:rPr>
        <w:t xml:space="preserve"> on relaxing local observability constraints</w:t>
      </w:r>
    </w:p>
    <w:p w:rsidR="00391251" w:rsidRPr="006B4F8E" w:rsidRDefault="00391251" w:rsidP="00391251">
      <w:pPr>
        <w:pStyle w:val="ListParagraph"/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23780A" w:rsidRPr="006B4F8E" w:rsidRDefault="002B4C8C" w:rsidP="00CF34FC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6B4F8E">
        <w:rPr>
          <w:rFonts w:ascii="Times New Roman" w:hAnsi="Times New Roman" w:cs="Times New Roman"/>
          <w:b/>
          <w:sz w:val="20"/>
          <w:szCs w:val="20"/>
        </w:rPr>
        <w:t>“Integrating Transmission and Distribution State Estimators”</w:t>
      </w:r>
    </w:p>
    <w:p w:rsidR="00DA4BE2" w:rsidRPr="006B4F8E" w:rsidRDefault="00DA4BE2" w:rsidP="008B6E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DA4BE2" w:rsidRPr="006B4F8E" w:rsidRDefault="00DA4BE2" w:rsidP="008B6E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Problem statement:</w:t>
      </w:r>
    </w:p>
    <w:p w:rsidR="00742B63" w:rsidRPr="006B4F8E" w:rsidRDefault="00742B63" w:rsidP="008B6E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 xml:space="preserve">Traditionally the transmission </w:t>
      </w:r>
      <w:r w:rsidR="00AA73E7" w:rsidRPr="006B4F8E">
        <w:rPr>
          <w:rFonts w:ascii="Times New Roman" w:hAnsi="Times New Roman" w:cs="Times New Roman"/>
          <w:sz w:val="20"/>
          <w:szCs w:val="20"/>
        </w:rPr>
        <w:t xml:space="preserve">grid </w:t>
      </w:r>
      <w:r w:rsidRPr="006B4F8E">
        <w:rPr>
          <w:rFonts w:ascii="Times New Roman" w:hAnsi="Times New Roman" w:cs="Times New Roman"/>
          <w:sz w:val="20"/>
          <w:szCs w:val="20"/>
        </w:rPr>
        <w:t xml:space="preserve">and </w:t>
      </w:r>
      <w:r w:rsidR="00AA73E7" w:rsidRPr="006B4F8E">
        <w:rPr>
          <w:rFonts w:ascii="Times New Roman" w:hAnsi="Times New Roman" w:cs="Times New Roman"/>
          <w:sz w:val="20"/>
          <w:szCs w:val="20"/>
        </w:rPr>
        <w:t xml:space="preserve">the </w:t>
      </w:r>
      <w:r w:rsidRPr="006B4F8E">
        <w:rPr>
          <w:rFonts w:ascii="Times New Roman" w:hAnsi="Times New Roman" w:cs="Times New Roman"/>
          <w:sz w:val="20"/>
          <w:szCs w:val="20"/>
        </w:rPr>
        <w:t>distribution</w:t>
      </w:r>
      <w:r w:rsidR="00E51421" w:rsidRPr="006B4F8E">
        <w:rPr>
          <w:rFonts w:ascii="Times New Roman" w:hAnsi="Times New Roman" w:cs="Times New Roman"/>
          <w:sz w:val="20"/>
          <w:szCs w:val="20"/>
        </w:rPr>
        <w:t xml:space="preserve"> grid have been</w:t>
      </w:r>
      <w:r w:rsidR="00AA73E7" w:rsidRPr="006B4F8E">
        <w:rPr>
          <w:rFonts w:ascii="Times New Roman" w:hAnsi="Times New Roman" w:cs="Times New Roman"/>
          <w:sz w:val="20"/>
          <w:szCs w:val="20"/>
        </w:rPr>
        <w:t xml:space="preserve"> operated independently of one another</w:t>
      </w:r>
      <w:r w:rsidR="00E51421" w:rsidRPr="006B4F8E">
        <w:rPr>
          <w:rFonts w:ascii="Times New Roman" w:hAnsi="Times New Roman" w:cs="Times New Roman"/>
          <w:sz w:val="20"/>
          <w:szCs w:val="20"/>
        </w:rPr>
        <w:t>.</w:t>
      </w:r>
      <w:r w:rsidR="00AA73E7" w:rsidRPr="006B4F8E">
        <w:rPr>
          <w:rFonts w:ascii="Times New Roman" w:hAnsi="Times New Roman" w:cs="Times New Roman"/>
          <w:sz w:val="20"/>
          <w:szCs w:val="20"/>
        </w:rPr>
        <w:t xml:space="preserve"> However, now</w:t>
      </w:r>
      <w:r w:rsidR="00052362" w:rsidRPr="006B4F8E">
        <w:rPr>
          <w:rFonts w:ascii="Times New Roman" w:hAnsi="Times New Roman" w:cs="Times New Roman"/>
          <w:sz w:val="20"/>
          <w:szCs w:val="20"/>
        </w:rPr>
        <w:t xml:space="preserve"> with</w:t>
      </w:r>
      <w:r w:rsidR="00AA73E7" w:rsidRPr="006B4F8E">
        <w:rPr>
          <w:rFonts w:ascii="Times New Roman" w:hAnsi="Times New Roman" w:cs="Times New Roman"/>
          <w:sz w:val="20"/>
          <w:szCs w:val="20"/>
        </w:rPr>
        <w:t xml:space="preserve"> the distribution grid </w:t>
      </w:r>
      <w:r w:rsidR="00AF6A33" w:rsidRPr="006B4F8E">
        <w:rPr>
          <w:rFonts w:ascii="Times New Roman" w:hAnsi="Times New Roman" w:cs="Times New Roman"/>
          <w:sz w:val="20"/>
          <w:szCs w:val="20"/>
        </w:rPr>
        <w:t>experiencing ever-higher penetrations of DG</w:t>
      </w:r>
      <w:r w:rsidR="00A66595" w:rsidRPr="006B4F8E">
        <w:rPr>
          <w:rFonts w:ascii="Times New Roman" w:hAnsi="Times New Roman" w:cs="Times New Roman"/>
          <w:sz w:val="20"/>
          <w:szCs w:val="20"/>
        </w:rPr>
        <w:t xml:space="preserve"> (such as roof-top solar)</w:t>
      </w:r>
      <w:r w:rsidR="00AF6A33" w:rsidRPr="006B4F8E">
        <w:rPr>
          <w:rFonts w:ascii="Times New Roman" w:hAnsi="Times New Roman" w:cs="Times New Roman"/>
          <w:sz w:val="20"/>
          <w:szCs w:val="20"/>
        </w:rPr>
        <w:t>, we are seeing</w:t>
      </w:r>
      <w:r w:rsidR="00A66595" w:rsidRPr="006B4F8E">
        <w:rPr>
          <w:rFonts w:ascii="Times New Roman" w:hAnsi="Times New Roman" w:cs="Times New Roman"/>
          <w:sz w:val="20"/>
          <w:szCs w:val="20"/>
        </w:rPr>
        <w:t xml:space="preserve"> effect</w:t>
      </w:r>
      <w:r w:rsidR="00AF6A33" w:rsidRPr="006B4F8E">
        <w:rPr>
          <w:rFonts w:ascii="Times New Roman" w:hAnsi="Times New Roman" w:cs="Times New Roman"/>
          <w:sz w:val="20"/>
          <w:szCs w:val="20"/>
        </w:rPr>
        <w:t xml:space="preserve">s at the transmission level. </w:t>
      </w:r>
      <w:r w:rsidR="00812B08" w:rsidRPr="006B4F8E">
        <w:rPr>
          <w:rFonts w:ascii="Times New Roman" w:hAnsi="Times New Roman" w:cs="Times New Roman"/>
          <w:sz w:val="20"/>
          <w:szCs w:val="20"/>
        </w:rPr>
        <w:t xml:space="preserve">With rising industry interest in the development of distribution </w:t>
      </w:r>
      <w:r w:rsidR="00052362" w:rsidRPr="006B4F8E">
        <w:rPr>
          <w:rFonts w:ascii="Times New Roman" w:hAnsi="Times New Roman" w:cs="Times New Roman"/>
          <w:sz w:val="20"/>
          <w:szCs w:val="20"/>
        </w:rPr>
        <w:t>state estimators, it makes sense to consider how to integrate the outputs of distribution state estimators into transmission-level state estimators</w:t>
      </w:r>
      <w:r w:rsidR="00A66595" w:rsidRPr="006B4F8E">
        <w:rPr>
          <w:rFonts w:ascii="Times New Roman" w:hAnsi="Times New Roman" w:cs="Times New Roman"/>
          <w:sz w:val="20"/>
          <w:szCs w:val="20"/>
        </w:rPr>
        <w:t>.</w:t>
      </w:r>
    </w:p>
    <w:p w:rsidR="00DA4BE2" w:rsidRPr="006B4F8E" w:rsidRDefault="00DA4BE2" w:rsidP="008B6E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742B63" w:rsidRPr="006B4F8E" w:rsidRDefault="00742B63" w:rsidP="00742B63">
      <w:pPr>
        <w:pStyle w:val="ListParagraph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Work to be done:</w:t>
      </w:r>
    </w:p>
    <w:p w:rsidR="00742B63" w:rsidRPr="006B4F8E" w:rsidRDefault="00742B63" w:rsidP="00742B6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Read up on distribution stat</w:t>
      </w:r>
      <w:r w:rsidR="00052362" w:rsidRPr="006B4F8E">
        <w:rPr>
          <w:rFonts w:ascii="Times New Roman" w:hAnsi="Times New Roman" w:cs="Times New Roman"/>
          <w:sz w:val="20"/>
          <w:szCs w:val="20"/>
        </w:rPr>
        <w:t>e estimators. Lots of problems</w:t>
      </w:r>
      <w:r w:rsidR="00E031EA" w:rsidRPr="006B4F8E">
        <w:rPr>
          <w:rFonts w:ascii="Times New Roman" w:hAnsi="Times New Roman" w:cs="Times New Roman"/>
          <w:sz w:val="20"/>
          <w:szCs w:val="20"/>
        </w:rPr>
        <w:t>, including</w:t>
      </w:r>
      <w:r w:rsidR="00052362" w:rsidRPr="006B4F8E">
        <w:rPr>
          <w:rFonts w:ascii="Times New Roman" w:hAnsi="Times New Roman" w:cs="Times New Roman"/>
          <w:sz w:val="20"/>
          <w:szCs w:val="20"/>
        </w:rPr>
        <w:t xml:space="preserve"> </w:t>
      </w:r>
      <w:r w:rsidR="00035AFB" w:rsidRPr="006B4F8E">
        <w:rPr>
          <w:rFonts w:ascii="Times New Roman" w:hAnsi="Times New Roman" w:cs="Times New Roman"/>
          <w:sz w:val="20"/>
          <w:szCs w:val="20"/>
        </w:rPr>
        <w:t>mostly current measurements</w:t>
      </w:r>
      <w:r w:rsidRPr="006B4F8E">
        <w:rPr>
          <w:rFonts w:ascii="Times New Roman" w:hAnsi="Times New Roman" w:cs="Times New Roman"/>
          <w:sz w:val="20"/>
          <w:szCs w:val="20"/>
        </w:rPr>
        <w:t>.</w:t>
      </w:r>
    </w:p>
    <w:p w:rsidR="00742B63" w:rsidRPr="006B4F8E" w:rsidRDefault="00E031EA" w:rsidP="00742B6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Find out what the outputs of distribution state estimators are.</w:t>
      </w:r>
    </w:p>
    <w:p w:rsidR="00796993" w:rsidRPr="006B4F8E" w:rsidRDefault="00796993" w:rsidP="00742B6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Implement a distribution state estimator.</w:t>
      </w:r>
    </w:p>
    <w:p w:rsidR="00E031EA" w:rsidRPr="006B4F8E" w:rsidRDefault="00796993" w:rsidP="00742B6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How to calculate distributed SE if partitions are at completely different scales?</w:t>
      </w:r>
    </w:p>
    <w:p w:rsidR="00742B63" w:rsidRPr="006B4F8E" w:rsidRDefault="00742B63" w:rsidP="008B6E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8B6E92" w:rsidRPr="006B4F8E" w:rsidRDefault="008B6E92" w:rsidP="008B6E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Estimated level of effort:</w:t>
      </w:r>
    </w:p>
    <w:p w:rsidR="008B6E92" w:rsidRPr="006B4F8E" w:rsidRDefault="00016407" w:rsidP="008B6E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High</w:t>
      </w:r>
      <w:r w:rsidR="000C0A9C" w:rsidRPr="006B4F8E">
        <w:rPr>
          <w:rFonts w:ascii="Times New Roman" w:hAnsi="Times New Roman" w:cs="Times New Roman"/>
          <w:sz w:val="20"/>
          <w:szCs w:val="20"/>
        </w:rPr>
        <w:t>+</w:t>
      </w:r>
    </w:p>
    <w:p w:rsidR="008B6E92" w:rsidRPr="006B4F8E" w:rsidRDefault="008B6E92" w:rsidP="008B6E9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8B6E92" w:rsidRPr="006B4F8E" w:rsidRDefault="008B6E92" w:rsidP="008B6E92">
      <w:pPr>
        <w:spacing w:after="0"/>
        <w:ind w:firstLine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Available literature:</w:t>
      </w:r>
    </w:p>
    <w:p w:rsidR="008B6E92" w:rsidRPr="006B4F8E" w:rsidRDefault="008B6E92" w:rsidP="008B6E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???</w:t>
      </w:r>
    </w:p>
    <w:p w:rsidR="00240AE4" w:rsidRPr="006B4F8E" w:rsidRDefault="00240AE4" w:rsidP="00240AE4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B52A1" w:rsidRPr="006B4F8E" w:rsidRDefault="002B52A1" w:rsidP="00CF34FC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6B4F8E">
        <w:rPr>
          <w:rFonts w:ascii="Times New Roman" w:hAnsi="Times New Roman" w:cs="Times New Roman"/>
          <w:b/>
          <w:sz w:val="20"/>
          <w:szCs w:val="20"/>
        </w:rPr>
        <w:t>“</w:t>
      </w:r>
      <w:r w:rsidR="00263445" w:rsidRPr="006B4F8E">
        <w:rPr>
          <w:rFonts w:ascii="Times New Roman" w:hAnsi="Times New Roman" w:cs="Times New Roman"/>
          <w:b/>
          <w:sz w:val="20"/>
          <w:szCs w:val="20"/>
        </w:rPr>
        <w:t>Extending</w:t>
      </w:r>
      <w:r w:rsidRPr="006B4F8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63445" w:rsidRPr="006B4F8E">
        <w:rPr>
          <w:rFonts w:ascii="Times New Roman" w:hAnsi="Times New Roman" w:cs="Times New Roman"/>
          <w:b/>
          <w:sz w:val="20"/>
          <w:szCs w:val="20"/>
        </w:rPr>
        <w:t>static distributed</w:t>
      </w:r>
      <w:r w:rsidRPr="006B4F8E">
        <w:rPr>
          <w:rFonts w:ascii="Times New Roman" w:hAnsi="Times New Roman" w:cs="Times New Roman"/>
          <w:b/>
          <w:sz w:val="20"/>
          <w:szCs w:val="20"/>
        </w:rPr>
        <w:t xml:space="preserve"> multi-area state estimation </w:t>
      </w:r>
      <w:r w:rsidR="00263445" w:rsidRPr="006B4F8E">
        <w:rPr>
          <w:rFonts w:ascii="Times New Roman" w:hAnsi="Times New Roman" w:cs="Times New Roman"/>
          <w:b/>
          <w:sz w:val="20"/>
          <w:szCs w:val="20"/>
        </w:rPr>
        <w:t>to dynamic power system behavior</w:t>
      </w:r>
      <w:r w:rsidRPr="006B4F8E">
        <w:rPr>
          <w:rFonts w:ascii="Times New Roman" w:hAnsi="Times New Roman" w:cs="Times New Roman"/>
          <w:b/>
          <w:sz w:val="20"/>
          <w:szCs w:val="20"/>
        </w:rPr>
        <w:t>”</w:t>
      </w:r>
    </w:p>
    <w:p w:rsidR="00B81655" w:rsidRPr="006B4F8E" w:rsidRDefault="00B81655" w:rsidP="00B8165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53596" w:rsidRPr="006B4F8E" w:rsidRDefault="00753596" w:rsidP="0075359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Problem statement:</w:t>
      </w:r>
    </w:p>
    <w:p w:rsidR="00753596" w:rsidRPr="006B4F8E" w:rsidRDefault="002060E1" w:rsidP="0075359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Under normal operations, power system behavior is quasi-static, shifting slowly throughout the day</w:t>
      </w:r>
      <w:r w:rsidR="00753596" w:rsidRPr="006B4F8E">
        <w:rPr>
          <w:rFonts w:ascii="Times New Roman" w:hAnsi="Times New Roman" w:cs="Times New Roman"/>
          <w:sz w:val="20"/>
          <w:szCs w:val="20"/>
        </w:rPr>
        <w:t>.</w:t>
      </w:r>
      <w:r w:rsidRPr="006B4F8E">
        <w:rPr>
          <w:rFonts w:ascii="Times New Roman" w:hAnsi="Times New Roman" w:cs="Times New Roman"/>
          <w:sz w:val="20"/>
          <w:szCs w:val="20"/>
        </w:rPr>
        <w:t xml:space="preserve"> However, when power system events occur, the quasi-static assumption no longer holds true. </w:t>
      </w:r>
    </w:p>
    <w:p w:rsidR="00822FF4" w:rsidRPr="006B4F8E" w:rsidRDefault="00822FF4" w:rsidP="0075359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753596" w:rsidRPr="006B4F8E" w:rsidRDefault="00753596" w:rsidP="00753596">
      <w:pPr>
        <w:pStyle w:val="ListParagraph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Work to be done:</w:t>
      </w:r>
    </w:p>
    <w:p w:rsidR="00753596" w:rsidRPr="006B4F8E" w:rsidRDefault="00753596" w:rsidP="0075359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Read up on dynamic state estimators.</w:t>
      </w:r>
    </w:p>
    <w:p w:rsidR="00753596" w:rsidRPr="006B4F8E" w:rsidRDefault="00753596" w:rsidP="0075359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753596" w:rsidRPr="006B4F8E" w:rsidRDefault="00753596" w:rsidP="0075359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Estimated level of effort:</w:t>
      </w:r>
    </w:p>
    <w:p w:rsidR="00753596" w:rsidRPr="006B4F8E" w:rsidRDefault="00753596" w:rsidP="0075359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High</w:t>
      </w:r>
    </w:p>
    <w:p w:rsidR="00753596" w:rsidRPr="006B4F8E" w:rsidRDefault="00753596" w:rsidP="0075359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53596" w:rsidRPr="006B4F8E" w:rsidRDefault="00753596" w:rsidP="00753596">
      <w:pPr>
        <w:spacing w:after="0"/>
        <w:ind w:firstLine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Available literature:</w:t>
      </w:r>
    </w:p>
    <w:p w:rsidR="00753596" w:rsidRPr="006B4F8E" w:rsidRDefault="00753596" w:rsidP="0075359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???</w:t>
      </w:r>
    </w:p>
    <w:p w:rsidR="00753596" w:rsidRPr="006B4F8E" w:rsidRDefault="00753596" w:rsidP="00B8165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67568" w:rsidRPr="006B4F8E" w:rsidRDefault="00EE2580" w:rsidP="00827A30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Conventional improvement</w:t>
      </w:r>
      <w:r w:rsidR="00240AE4" w:rsidRPr="006B4F8E">
        <w:rPr>
          <w:rFonts w:ascii="Times New Roman" w:hAnsi="Times New Roman" w:cs="Times New Roman"/>
          <w:sz w:val="20"/>
          <w:szCs w:val="20"/>
        </w:rPr>
        <w:t>s</w:t>
      </w:r>
      <w:r w:rsidRPr="006B4F8E">
        <w:rPr>
          <w:rFonts w:ascii="Times New Roman" w:hAnsi="Times New Roman" w:cs="Times New Roman"/>
          <w:sz w:val="20"/>
          <w:szCs w:val="20"/>
        </w:rPr>
        <w:t xml:space="preserve"> to distributed state estimators: error checking, topology estimation, parametric estimation</w:t>
      </w:r>
    </w:p>
    <w:p w:rsidR="00A16A6F" w:rsidRPr="006B4F8E" w:rsidRDefault="009832AC" w:rsidP="002B52A1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 xml:space="preserve">ADMM methods are </w:t>
      </w:r>
      <w:r w:rsidR="006533CC" w:rsidRPr="006B4F8E">
        <w:rPr>
          <w:rFonts w:ascii="Times New Roman" w:hAnsi="Times New Roman" w:cs="Times New Roman"/>
          <w:sz w:val="20"/>
          <w:szCs w:val="20"/>
        </w:rPr>
        <w:t>increasingly being used for power system applications</w:t>
      </w:r>
      <w:r w:rsidRPr="006B4F8E">
        <w:rPr>
          <w:rFonts w:ascii="Times New Roman" w:hAnsi="Times New Roman" w:cs="Times New Roman"/>
          <w:sz w:val="20"/>
          <w:szCs w:val="20"/>
        </w:rPr>
        <w:t xml:space="preserve">. </w:t>
      </w:r>
      <w:r w:rsidR="00D5250E" w:rsidRPr="006B4F8E">
        <w:rPr>
          <w:rFonts w:ascii="Times New Roman" w:hAnsi="Times New Roman" w:cs="Times New Roman"/>
          <w:sz w:val="20"/>
          <w:szCs w:val="20"/>
        </w:rPr>
        <w:t xml:space="preserve">ADMM requires that objective functions be convex in order to guarantee convergence. Many power system objective functions may be nonconvex and/or nonlinear. In the case of state estimation, the polar formulation is not convex although the rectangular one is. </w:t>
      </w:r>
      <w:r w:rsidR="006533CC" w:rsidRPr="006B4F8E">
        <w:rPr>
          <w:rFonts w:ascii="Times New Roman" w:hAnsi="Times New Roman" w:cs="Times New Roman"/>
          <w:sz w:val="20"/>
          <w:szCs w:val="20"/>
        </w:rPr>
        <w:t>Why doesn’t the polar formulation converge (double check this)? Is there some way to make it converge?</w:t>
      </w:r>
    </w:p>
    <w:p w:rsidR="002B52A1" w:rsidRPr="006B4F8E" w:rsidRDefault="002B52A1" w:rsidP="002B52A1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B4F8E">
        <w:rPr>
          <w:rFonts w:ascii="Times New Roman" w:hAnsi="Times New Roman" w:cs="Times New Roman"/>
          <w:sz w:val="20"/>
          <w:szCs w:val="20"/>
        </w:rPr>
        <w:t>Estimate the state of specific types of equipment?</w:t>
      </w:r>
    </w:p>
    <w:p w:rsidR="00A16A6F" w:rsidRPr="006B4F8E" w:rsidRDefault="00A16A6F" w:rsidP="00A16A6F">
      <w:pPr>
        <w:pStyle w:val="ListParagraph"/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C87DEA" w:rsidRPr="006B4F8E" w:rsidRDefault="00C87DEA" w:rsidP="008B0258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C87DEA" w:rsidRPr="006B4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4731D"/>
    <w:multiLevelType w:val="hybridMultilevel"/>
    <w:tmpl w:val="CFC41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F4231"/>
    <w:multiLevelType w:val="hybridMultilevel"/>
    <w:tmpl w:val="3EFCD4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8068BE"/>
    <w:multiLevelType w:val="hybridMultilevel"/>
    <w:tmpl w:val="0E9AA5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896DAA"/>
    <w:multiLevelType w:val="hybridMultilevel"/>
    <w:tmpl w:val="56CE7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DB1B1A"/>
    <w:multiLevelType w:val="hybridMultilevel"/>
    <w:tmpl w:val="7BB41C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773D70"/>
    <w:multiLevelType w:val="hybridMultilevel"/>
    <w:tmpl w:val="3B5CA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50"/>
    <w:rsid w:val="000040A6"/>
    <w:rsid w:val="00013351"/>
    <w:rsid w:val="00016407"/>
    <w:rsid w:val="00035AFB"/>
    <w:rsid w:val="00052362"/>
    <w:rsid w:val="00053D10"/>
    <w:rsid w:val="00065229"/>
    <w:rsid w:val="00071611"/>
    <w:rsid w:val="000A749D"/>
    <w:rsid w:val="000A78A1"/>
    <w:rsid w:val="000C0A9C"/>
    <w:rsid w:val="000C390B"/>
    <w:rsid w:val="000C67F9"/>
    <w:rsid w:val="000C6BF1"/>
    <w:rsid w:val="000C70FE"/>
    <w:rsid w:val="000E4514"/>
    <w:rsid w:val="000E6400"/>
    <w:rsid w:val="000E73E7"/>
    <w:rsid w:val="000E7F49"/>
    <w:rsid w:val="00102ADE"/>
    <w:rsid w:val="00110FA3"/>
    <w:rsid w:val="00135474"/>
    <w:rsid w:val="00135C6A"/>
    <w:rsid w:val="00150F6E"/>
    <w:rsid w:val="001648D4"/>
    <w:rsid w:val="001705E9"/>
    <w:rsid w:val="00180495"/>
    <w:rsid w:val="00181573"/>
    <w:rsid w:val="00193C73"/>
    <w:rsid w:val="001A2336"/>
    <w:rsid w:val="001A2A27"/>
    <w:rsid w:val="001A648E"/>
    <w:rsid w:val="001A7FAB"/>
    <w:rsid w:val="001D2054"/>
    <w:rsid w:val="001D450C"/>
    <w:rsid w:val="001D7168"/>
    <w:rsid w:val="001E27FC"/>
    <w:rsid w:val="001E2DE8"/>
    <w:rsid w:val="001F5650"/>
    <w:rsid w:val="001F56CE"/>
    <w:rsid w:val="00203CFF"/>
    <w:rsid w:val="002060E1"/>
    <w:rsid w:val="00223B9C"/>
    <w:rsid w:val="0023257D"/>
    <w:rsid w:val="00233C6E"/>
    <w:rsid w:val="0023780A"/>
    <w:rsid w:val="00240AE4"/>
    <w:rsid w:val="002565D7"/>
    <w:rsid w:val="00263445"/>
    <w:rsid w:val="00264CAC"/>
    <w:rsid w:val="00275DFD"/>
    <w:rsid w:val="002903C8"/>
    <w:rsid w:val="002A3033"/>
    <w:rsid w:val="002A7141"/>
    <w:rsid w:val="002B4C8C"/>
    <w:rsid w:val="002B52A1"/>
    <w:rsid w:val="002C2B40"/>
    <w:rsid w:val="002E2DDE"/>
    <w:rsid w:val="002E5FFE"/>
    <w:rsid w:val="002F5061"/>
    <w:rsid w:val="003049FD"/>
    <w:rsid w:val="003201A5"/>
    <w:rsid w:val="00335B7A"/>
    <w:rsid w:val="0033727A"/>
    <w:rsid w:val="003446CD"/>
    <w:rsid w:val="003469E1"/>
    <w:rsid w:val="00353AF8"/>
    <w:rsid w:val="00361C35"/>
    <w:rsid w:val="00366900"/>
    <w:rsid w:val="00366F50"/>
    <w:rsid w:val="0037019A"/>
    <w:rsid w:val="00372D1E"/>
    <w:rsid w:val="00391251"/>
    <w:rsid w:val="00394445"/>
    <w:rsid w:val="00397E83"/>
    <w:rsid w:val="003D4C1A"/>
    <w:rsid w:val="00400D3A"/>
    <w:rsid w:val="00401655"/>
    <w:rsid w:val="00401BCF"/>
    <w:rsid w:val="0041162A"/>
    <w:rsid w:val="004154CB"/>
    <w:rsid w:val="00446145"/>
    <w:rsid w:val="00462EB6"/>
    <w:rsid w:val="00464688"/>
    <w:rsid w:val="004B7968"/>
    <w:rsid w:val="004D0423"/>
    <w:rsid w:val="004D2FBC"/>
    <w:rsid w:val="004E6080"/>
    <w:rsid w:val="004F56EF"/>
    <w:rsid w:val="00505145"/>
    <w:rsid w:val="00517190"/>
    <w:rsid w:val="00523231"/>
    <w:rsid w:val="005372CB"/>
    <w:rsid w:val="005631DE"/>
    <w:rsid w:val="005867AD"/>
    <w:rsid w:val="005A4DC3"/>
    <w:rsid w:val="005B2928"/>
    <w:rsid w:val="005C1581"/>
    <w:rsid w:val="0060205B"/>
    <w:rsid w:val="00602AB0"/>
    <w:rsid w:val="00643610"/>
    <w:rsid w:val="00651E8D"/>
    <w:rsid w:val="006533CC"/>
    <w:rsid w:val="00657428"/>
    <w:rsid w:val="00664779"/>
    <w:rsid w:val="00667272"/>
    <w:rsid w:val="00676F67"/>
    <w:rsid w:val="006B41C7"/>
    <w:rsid w:val="006B4F8E"/>
    <w:rsid w:val="006D6339"/>
    <w:rsid w:val="006F07F5"/>
    <w:rsid w:val="006F7275"/>
    <w:rsid w:val="006F75AC"/>
    <w:rsid w:val="0071100D"/>
    <w:rsid w:val="00713843"/>
    <w:rsid w:val="00722A9D"/>
    <w:rsid w:val="00722E89"/>
    <w:rsid w:val="00724AC4"/>
    <w:rsid w:val="0072629A"/>
    <w:rsid w:val="007405DB"/>
    <w:rsid w:val="00742B63"/>
    <w:rsid w:val="00743064"/>
    <w:rsid w:val="00747DDE"/>
    <w:rsid w:val="00753596"/>
    <w:rsid w:val="007554A7"/>
    <w:rsid w:val="0075777D"/>
    <w:rsid w:val="00761B1B"/>
    <w:rsid w:val="00770662"/>
    <w:rsid w:val="00784ECC"/>
    <w:rsid w:val="007856B2"/>
    <w:rsid w:val="00786AAB"/>
    <w:rsid w:val="007956E2"/>
    <w:rsid w:val="00796993"/>
    <w:rsid w:val="00797162"/>
    <w:rsid w:val="007A2217"/>
    <w:rsid w:val="007A5E34"/>
    <w:rsid w:val="007A7095"/>
    <w:rsid w:val="007B0E48"/>
    <w:rsid w:val="007C1FFF"/>
    <w:rsid w:val="007D6CE9"/>
    <w:rsid w:val="007E4ED4"/>
    <w:rsid w:val="007E7AD8"/>
    <w:rsid w:val="00804740"/>
    <w:rsid w:val="00805829"/>
    <w:rsid w:val="00807579"/>
    <w:rsid w:val="00807864"/>
    <w:rsid w:val="00810033"/>
    <w:rsid w:val="00812B08"/>
    <w:rsid w:val="00822FF4"/>
    <w:rsid w:val="00827A30"/>
    <w:rsid w:val="008314AB"/>
    <w:rsid w:val="00836935"/>
    <w:rsid w:val="00855743"/>
    <w:rsid w:val="0087548E"/>
    <w:rsid w:val="00877F32"/>
    <w:rsid w:val="00891C56"/>
    <w:rsid w:val="008B0258"/>
    <w:rsid w:val="008B6E92"/>
    <w:rsid w:val="008E53D8"/>
    <w:rsid w:val="008F43D4"/>
    <w:rsid w:val="008F5753"/>
    <w:rsid w:val="00902DB8"/>
    <w:rsid w:val="00912181"/>
    <w:rsid w:val="0092361C"/>
    <w:rsid w:val="00967367"/>
    <w:rsid w:val="00977F97"/>
    <w:rsid w:val="009832AC"/>
    <w:rsid w:val="00984C66"/>
    <w:rsid w:val="00986640"/>
    <w:rsid w:val="009968FA"/>
    <w:rsid w:val="009B71A7"/>
    <w:rsid w:val="009D7E34"/>
    <w:rsid w:val="009F318D"/>
    <w:rsid w:val="00A03770"/>
    <w:rsid w:val="00A053EC"/>
    <w:rsid w:val="00A1201F"/>
    <w:rsid w:val="00A16A6F"/>
    <w:rsid w:val="00A231D1"/>
    <w:rsid w:val="00A2740B"/>
    <w:rsid w:val="00A32ABF"/>
    <w:rsid w:val="00A43296"/>
    <w:rsid w:val="00A446F8"/>
    <w:rsid w:val="00A45CD5"/>
    <w:rsid w:val="00A46C3E"/>
    <w:rsid w:val="00A5286B"/>
    <w:rsid w:val="00A52DB2"/>
    <w:rsid w:val="00A66595"/>
    <w:rsid w:val="00A675CD"/>
    <w:rsid w:val="00A71BF4"/>
    <w:rsid w:val="00A85870"/>
    <w:rsid w:val="00A85C61"/>
    <w:rsid w:val="00A957A9"/>
    <w:rsid w:val="00A964D6"/>
    <w:rsid w:val="00AA080A"/>
    <w:rsid w:val="00AA377A"/>
    <w:rsid w:val="00AA73E7"/>
    <w:rsid w:val="00AC1AD0"/>
    <w:rsid w:val="00AC60AA"/>
    <w:rsid w:val="00AC6A02"/>
    <w:rsid w:val="00AD6FAF"/>
    <w:rsid w:val="00AF366E"/>
    <w:rsid w:val="00AF565D"/>
    <w:rsid w:val="00AF6A33"/>
    <w:rsid w:val="00AF749A"/>
    <w:rsid w:val="00B04465"/>
    <w:rsid w:val="00B13714"/>
    <w:rsid w:val="00B176E4"/>
    <w:rsid w:val="00B21B66"/>
    <w:rsid w:val="00B378AF"/>
    <w:rsid w:val="00B41E6C"/>
    <w:rsid w:val="00B5159B"/>
    <w:rsid w:val="00B630CA"/>
    <w:rsid w:val="00B66FA3"/>
    <w:rsid w:val="00B702A4"/>
    <w:rsid w:val="00B81655"/>
    <w:rsid w:val="00B91DB5"/>
    <w:rsid w:val="00B9479A"/>
    <w:rsid w:val="00BA0844"/>
    <w:rsid w:val="00BB1001"/>
    <w:rsid w:val="00BB5393"/>
    <w:rsid w:val="00BB6D3D"/>
    <w:rsid w:val="00BC75F4"/>
    <w:rsid w:val="00BE0950"/>
    <w:rsid w:val="00C0642F"/>
    <w:rsid w:val="00C265B6"/>
    <w:rsid w:val="00C33572"/>
    <w:rsid w:val="00C34CE4"/>
    <w:rsid w:val="00C47C10"/>
    <w:rsid w:val="00C70AB8"/>
    <w:rsid w:val="00C809EF"/>
    <w:rsid w:val="00C816FC"/>
    <w:rsid w:val="00C84603"/>
    <w:rsid w:val="00C874DE"/>
    <w:rsid w:val="00C87DEA"/>
    <w:rsid w:val="00C97F2E"/>
    <w:rsid w:val="00CD0FF2"/>
    <w:rsid w:val="00CD222C"/>
    <w:rsid w:val="00CD37D2"/>
    <w:rsid w:val="00CF34FC"/>
    <w:rsid w:val="00CF36BF"/>
    <w:rsid w:val="00D12B1C"/>
    <w:rsid w:val="00D242CD"/>
    <w:rsid w:val="00D33B4D"/>
    <w:rsid w:val="00D3481E"/>
    <w:rsid w:val="00D34C08"/>
    <w:rsid w:val="00D43ADA"/>
    <w:rsid w:val="00D44CAA"/>
    <w:rsid w:val="00D513D8"/>
    <w:rsid w:val="00D5250E"/>
    <w:rsid w:val="00D6428F"/>
    <w:rsid w:val="00D74A92"/>
    <w:rsid w:val="00D94946"/>
    <w:rsid w:val="00DA24A5"/>
    <w:rsid w:val="00DA4BE2"/>
    <w:rsid w:val="00DA66D9"/>
    <w:rsid w:val="00DF3779"/>
    <w:rsid w:val="00DF482B"/>
    <w:rsid w:val="00E031EA"/>
    <w:rsid w:val="00E123CC"/>
    <w:rsid w:val="00E22B9E"/>
    <w:rsid w:val="00E22D13"/>
    <w:rsid w:val="00E27E97"/>
    <w:rsid w:val="00E304AD"/>
    <w:rsid w:val="00E50743"/>
    <w:rsid w:val="00E51421"/>
    <w:rsid w:val="00E61BED"/>
    <w:rsid w:val="00E63B6E"/>
    <w:rsid w:val="00EC02E3"/>
    <w:rsid w:val="00EC1A47"/>
    <w:rsid w:val="00EE1C7F"/>
    <w:rsid w:val="00EE2580"/>
    <w:rsid w:val="00EE45EA"/>
    <w:rsid w:val="00EF577B"/>
    <w:rsid w:val="00F20321"/>
    <w:rsid w:val="00F21D7E"/>
    <w:rsid w:val="00F27482"/>
    <w:rsid w:val="00F33D0C"/>
    <w:rsid w:val="00F45BE5"/>
    <w:rsid w:val="00F67568"/>
    <w:rsid w:val="00F70093"/>
    <w:rsid w:val="00F821EA"/>
    <w:rsid w:val="00FA461A"/>
    <w:rsid w:val="00FA4A85"/>
    <w:rsid w:val="00FA65C4"/>
    <w:rsid w:val="00FB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B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2BC49-DD4E-4075-9EEA-A47B8F698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FCF99C7A.dotm</Template>
  <TotalTime>1733</TotalTime>
  <Pages>4</Pages>
  <Words>1215</Words>
  <Characters>6930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8129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Leilei Xiong</dc:creator>
  <cp:lastModifiedBy>Leilei Xiong</cp:lastModifiedBy>
  <cp:revision>356</cp:revision>
  <dcterms:created xsi:type="dcterms:W3CDTF">2015-06-17T21:06:00Z</dcterms:created>
  <dcterms:modified xsi:type="dcterms:W3CDTF">2015-06-22T16:29:00Z</dcterms:modified>
</cp:coreProperties>
</file>